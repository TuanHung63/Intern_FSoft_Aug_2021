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68161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790F546" wp14:editId="6F1E65FA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05E40C2" w14:textId="77777777" w:rsidR="005E64CE" w:rsidRPr="007355B1" w:rsidRDefault="005E64CE" w:rsidP="005E64CE">
      <w:pPr>
        <w:rPr>
          <w:rFonts w:cs="Arial"/>
        </w:rPr>
      </w:pPr>
    </w:p>
    <w:p w14:paraId="3AE6EFC6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4889599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83EFC33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035E2485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4DABBCAF" w14:textId="2B4B74E2" w:rsidR="005E64CE" w:rsidRPr="00F06998" w:rsidRDefault="00110029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CSS</w:t>
      </w:r>
      <w:r w:rsidR="002D2607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 xml:space="preserve"> Essentials</w:t>
      </w:r>
    </w:p>
    <w:p w14:paraId="50727285" w14:textId="75675B85" w:rsidR="005E64CE" w:rsidRPr="007355B1" w:rsidRDefault="0003092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Assignments</w:t>
      </w:r>
    </w:p>
    <w:p w14:paraId="51A03633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E8E615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4C3339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2855CC61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3263D65D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38C748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841E11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6BD48B3F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3B23866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5CE8D8DD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53EEDE7B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0DD9F26C" w14:textId="77777777" w:rsidR="005E64CE" w:rsidRPr="007355B1" w:rsidRDefault="005E64CE" w:rsidP="005E64CE">
      <w:pPr>
        <w:rPr>
          <w:rFonts w:cs="Arial"/>
          <w:color w:val="000000"/>
        </w:rPr>
      </w:pPr>
    </w:p>
    <w:p w14:paraId="7D35D5A0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15514467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9B9DED5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AA69328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36830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4F098B91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3C3C0FC5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735C7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1523A4FC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137D130B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40504904" w14:textId="77777777"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14:paraId="630DE4E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2712A86A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02DAB264" w14:textId="77777777" w:rsidTr="00BF4722">
        <w:tc>
          <w:tcPr>
            <w:tcW w:w="540" w:type="dxa"/>
            <w:shd w:val="clear" w:color="auto" w:fill="D9D9D9"/>
          </w:tcPr>
          <w:p w14:paraId="11D3BD15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309888D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1FC84C5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622635AC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6EE5E691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04CB35C6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3AF3D1C4" w14:textId="77777777" w:rsidTr="00BF4722">
        <w:tc>
          <w:tcPr>
            <w:tcW w:w="540" w:type="dxa"/>
          </w:tcPr>
          <w:p w14:paraId="1AFA686B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3848C4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14:paraId="5F06E54C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14:paraId="26977C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1C8E8B45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38185B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5A60C527" w14:textId="77777777" w:rsidTr="00BF4722">
        <w:tc>
          <w:tcPr>
            <w:tcW w:w="540" w:type="dxa"/>
          </w:tcPr>
          <w:p w14:paraId="36C31196" w14:textId="77777777" w:rsidR="007355B1" w:rsidRPr="007355B1" w:rsidRDefault="007355B1" w:rsidP="000F745B">
            <w:pPr>
              <w:pStyle w:val="Bang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48688F9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14:paraId="68419E5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38650A76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174F1EF2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5162E7BB" w14:textId="77777777"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3DDC406B" w14:textId="77777777" w:rsidTr="00BF4722">
        <w:tc>
          <w:tcPr>
            <w:tcW w:w="540" w:type="dxa"/>
          </w:tcPr>
          <w:p w14:paraId="4D78494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AA0EA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52624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906BA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07F7C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D16A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6D8ACD3" w14:textId="77777777" w:rsidTr="00BF4722">
        <w:tc>
          <w:tcPr>
            <w:tcW w:w="540" w:type="dxa"/>
          </w:tcPr>
          <w:p w14:paraId="45A0139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91BCB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6A9D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736D0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CDDEEB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CF46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8BC903F" w14:textId="77777777" w:rsidTr="00BF4722">
        <w:tc>
          <w:tcPr>
            <w:tcW w:w="540" w:type="dxa"/>
          </w:tcPr>
          <w:p w14:paraId="416ABDD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702D5B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2CDFF8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3D00E3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BF4F9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95C65D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C5B6AB6" w14:textId="77777777" w:rsidTr="00BF4722">
        <w:tc>
          <w:tcPr>
            <w:tcW w:w="540" w:type="dxa"/>
          </w:tcPr>
          <w:p w14:paraId="24F6AD4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63832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52ABEFC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91B438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FA1A1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C69C0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05B64C4" w14:textId="77777777" w:rsidTr="00BF4722">
        <w:tc>
          <w:tcPr>
            <w:tcW w:w="540" w:type="dxa"/>
          </w:tcPr>
          <w:p w14:paraId="5A19C9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A57A1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ED2676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8D588A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E824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EDFF23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AD02D3D" w14:textId="77777777" w:rsidTr="00BF4722">
        <w:tc>
          <w:tcPr>
            <w:tcW w:w="540" w:type="dxa"/>
          </w:tcPr>
          <w:p w14:paraId="7D35B61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097E9E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EF3F58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1F8D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8BA1F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D1FC7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111BB5B" w14:textId="77777777" w:rsidTr="00BF4722">
        <w:tc>
          <w:tcPr>
            <w:tcW w:w="540" w:type="dxa"/>
          </w:tcPr>
          <w:p w14:paraId="5F6451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68D16A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DAA024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E26CE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1DF8E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62603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B1B0E7" w14:textId="77777777" w:rsidTr="00BF4722">
        <w:tc>
          <w:tcPr>
            <w:tcW w:w="540" w:type="dxa"/>
          </w:tcPr>
          <w:p w14:paraId="104D4D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09C5C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09A84F1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8EE34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55BBC6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585B4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DC7FC5" w14:textId="77777777" w:rsidR="005E64CE" w:rsidRPr="007355B1" w:rsidRDefault="005E64CE" w:rsidP="005E64CE">
      <w:pPr>
        <w:rPr>
          <w:rFonts w:cs="Arial"/>
          <w:bCs/>
        </w:rPr>
      </w:pPr>
    </w:p>
    <w:p w14:paraId="041E95BE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2463402A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4EF26037" w14:textId="77777777" w:rsidR="00960224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40194622" w:history="1">
        <w:r w:rsidR="00960224" w:rsidRPr="00085DEA">
          <w:rPr>
            <w:rStyle w:val="Hyperlink"/>
            <w:rFonts w:cs="Arial"/>
            <w:noProof/>
          </w:rPr>
          <w:t>Unit 11 – Styling Text</w:t>
        </w:r>
        <w:r w:rsidR="00960224">
          <w:rPr>
            <w:noProof/>
            <w:webHidden/>
          </w:rPr>
          <w:tab/>
        </w:r>
        <w:r w:rsidR="00960224">
          <w:rPr>
            <w:noProof/>
            <w:webHidden/>
          </w:rPr>
          <w:fldChar w:fldCharType="begin"/>
        </w:r>
        <w:r w:rsidR="00960224">
          <w:rPr>
            <w:noProof/>
            <w:webHidden/>
          </w:rPr>
          <w:instrText xml:space="preserve"> PAGEREF _Toc40194622 \h </w:instrText>
        </w:r>
        <w:r w:rsidR="00960224">
          <w:rPr>
            <w:noProof/>
            <w:webHidden/>
          </w:rPr>
        </w:r>
        <w:r w:rsidR="00960224">
          <w:rPr>
            <w:noProof/>
            <w:webHidden/>
          </w:rPr>
          <w:fldChar w:fldCharType="separate"/>
        </w:r>
        <w:r w:rsidR="00960224">
          <w:rPr>
            <w:noProof/>
            <w:webHidden/>
          </w:rPr>
          <w:t>4</w:t>
        </w:r>
        <w:r w:rsidR="00960224">
          <w:rPr>
            <w:noProof/>
            <w:webHidden/>
          </w:rPr>
          <w:fldChar w:fldCharType="end"/>
        </w:r>
      </w:hyperlink>
    </w:p>
    <w:p w14:paraId="43620D06" w14:textId="77777777" w:rsidR="00960224" w:rsidRDefault="00952BC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4623" w:history="1">
        <w:r w:rsidR="00960224" w:rsidRPr="00085DEA">
          <w:rPr>
            <w:rStyle w:val="Hyperlink"/>
            <w:noProof/>
          </w:rPr>
          <w:t>Objectives:</w:t>
        </w:r>
        <w:r w:rsidR="00960224">
          <w:rPr>
            <w:noProof/>
            <w:webHidden/>
          </w:rPr>
          <w:tab/>
        </w:r>
        <w:r w:rsidR="00960224">
          <w:rPr>
            <w:noProof/>
            <w:webHidden/>
          </w:rPr>
          <w:fldChar w:fldCharType="begin"/>
        </w:r>
        <w:r w:rsidR="00960224">
          <w:rPr>
            <w:noProof/>
            <w:webHidden/>
          </w:rPr>
          <w:instrText xml:space="preserve"> PAGEREF _Toc40194623 \h </w:instrText>
        </w:r>
        <w:r w:rsidR="00960224">
          <w:rPr>
            <w:noProof/>
            <w:webHidden/>
          </w:rPr>
        </w:r>
        <w:r w:rsidR="00960224">
          <w:rPr>
            <w:noProof/>
            <w:webHidden/>
          </w:rPr>
          <w:fldChar w:fldCharType="separate"/>
        </w:r>
        <w:r w:rsidR="00960224">
          <w:rPr>
            <w:noProof/>
            <w:webHidden/>
          </w:rPr>
          <w:t>4</w:t>
        </w:r>
        <w:r w:rsidR="00960224">
          <w:rPr>
            <w:noProof/>
            <w:webHidden/>
          </w:rPr>
          <w:fldChar w:fldCharType="end"/>
        </w:r>
      </w:hyperlink>
    </w:p>
    <w:p w14:paraId="239A805D" w14:textId="77777777" w:rsidR="00960224" w:rsidRDefault="00952BC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4624" w:history="1">
        <w:r w:rsidR="00960224" w:rsidRPr="00085DEA">
          <w:rPr>
            <w:rStyle w:val="Hyperlink"/>
            <w:noProof/>
          </w:rPr>
          <w:t>Project Structure</w:t>
        </w:r>
        <w:r w:rsidR="00960224">
          <w:rPr>
            <w:noProof/>
            <w:webHidden/>
          </w:rPr>
          <w:tab/>
        </w:r>
        <w:r w:rsidR="00960224">
          <w:rPr>
            <w:noProof/>
            <w:webHidden/>
          </w:rPr>
          <w:fldChar w:fldCharType="begin"/>
        </w:r>
        <w:r w:rsidR="00960224">
          <w:rPr>
            <w:noProof/>
            <w:webHidden/>
          </w:rPr>
          <w:instrText xml:space="preserve"> PAGEREF _Toc40194624 \h </w:instrText>
        </w:r>
        <w:r w:rsidR="00960224">
          <w:rPr>
            <w:noProof/>
            <w:webHidden/>
          </w:rPr>
        </w:r>
        <w:r w:rsidR="00960224">
          <w:rPr>
            <w:noProof/>
            <w:webHidden/>
          </w:rPr>
          <w:fldChar w:fldCharType="separate"/>
        </w:r>
        <w:r w:rsidR="00960224">
          <w:rPr>
            <w:noProof/>
            <w:webHidden/>
          </w:rPr>
          <w:t>4</w:t>
        </w:r>
        <w:r w:rsidR="00960224">
          <w:rPr>
            <w:noProof/>
            <w:webHidden/>
          </w:rPr>
          <w:fldChar w:fldCharType="end"/>
        </w:r>
      </w:hyperlink>
    </w:p>
    <w:p w14:paraId="793B39D0" w14:textId="77777777" w:rsidR="00960224" w:rsidRDefault="00952BC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4625" w:history="1">
        <w:r w:rsidR="00960224" w:rsidRPr="00085DEA">
          <w:rPr>
            <w:rStyle w:val="Hyperlink"/>
            <w:noProof/>
          </w:rPr>
          <w:t>Problem 1:</w:t>
        </w:r>
        <w:r w:rsidR="00960224">
          <w:rPr>
            <w:noProof/>
            <w:webHidden/>
          </w:rPr>
          <w:tab/>
        </w:r>
        <w:r w:rsidR="00960224">
          <w:rPr>
            <w:noProof/>
            <w:webHidden/>
          </w:rPr>
          <w:fldChar w:fldCharType="begin"/>
        </w:r>
        <w:r w:rsidR="00960224">
          <w:rPr>
            <w:noProof/>
            <w:webHidden/>
          </w:rPr>
          <w:instrText xml:space="preserve"> PAGEREF _Toc40194625 \h </w:instrText>
        </w:r>
        <w:r w:rsidR="00960224">
          <w:rPr>
            <w:noProof/>
            <w:webHidden/>
          </w:rPr>
        </w:r>
        <w:r w:rsidR="00960224">
          <w:rPr>
            <w:noProof/>
            <w:webHidden/>
          </w:rPr>
          <w:fldChar w:fldCharType="separate"/>
        </w:r>
        <w:r w:rsidR="00960224">
          <w:rPr>
            <w:noProof/>
            <w:webHidden/>
          </w:rPr>
          <w:t>4</w:t>
        </w:r>
        <w:r w:rsidR="00960224">
          <w:rPr>
            <w:noProof/>
            <w:webHidden/>
          </w:rPr>
          <w:fldChar w:fldCharType="end"/>
        </w:r>
      </w:hyperlink>
    </w:p>
    <w:p w14:paraId="7025CC15" w14:textId="77777777" w:rsidR="00960224" w:rsidRDefault="00952BC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194626" w:history="1">
        <w:r w:rsidR="00960224" w:rsidRPr="00085DEA">
          <w:rPr>
            <w:rStyle w:val="Hyperlink"/>
            <w:noProof/>
          </w:rPr>
          <w:t>Problem 2:</w:t>
        </w:r>
        <w:r w:rsidR="00960224">
          <w:rPr>
            <w:noProof/>
            <w:webHidden/>
          </w:rPr>
          <w:tab/>
        </w:r>
        <w:r w:rsidR="00960224">
          <w:rPr>
            <w:noProof/>
            <w:webHidden/>
          </w:rPr>
          <w:fldChar w:fldCharType="begin"/>
        </w:r>
        <w:r w:rsidR="00960224">
          <w:rPr>
            <w:noProof/>
            <w:webHidden/>
          </w:rPr>
          <w:instrText xml:space="preserve"> PAGEREF _Toc40194626 \h </w:instrText>
        </w:r>
        <w:r w:rsidR="00960224">
          <w:rPr>
            <w:noProof/>
            <w:webHidden/>
          </w:rPr>
        </w:r>
        <w:r w:rsidR="00960224">
          <w:rPr>
            <w:noProof/>
            <w:webHidden/>
          </w:rPr>
          <w:fldChar w:fldCharType="separate"/>
        </w:r>
        <w:r w:rsidR="00960224">
          <w:rPr>
            <w:noProof/>
            <w:webHidden/>
          </w:rPr>
          <w:t>5</w:t>
        </w:r>
        <w:r w:rsidR="00960224">
          <w:rPr>
            <w:noProof/>
            <w:webHidden/>
          </w:rPr>
          <w:fldChar w:fldCharType="end"/>
        </w:r>
      </w:hyperlink>
    </w:p>
    <w:p w14:paraId="1DBF5485" w14:textId="7390E362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501A2F28" w14:textId="77777777" w:rsidR="00DA3871" w:rsidRPr="007355B1" w:rsidRDefault="00DA3871">
      <w:pPr>
        <w:rPr>
          <w:rFonts w:cs="Arial"/>
        </w:rPr>
      </w:pPr>
    </w:p>
    <w:p w14:paraId="178FFE41" w14:textId="77777777" w:rsidR="00DA3871" w:rsidRPr="007355B1" w:rsidRDefault="00DA3871">
      <w:pPr>
        <w:rPr>
          <w:rFonts w:cs="Arial"/>
        </w:rPr>
      </w:pPr>
    </w:p>
    <w:p w14:paraId="0A19CC99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1ACAB9EA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1EB786E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6E4AFF8D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C3B2911" wp14:editId="04A37E1F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4E3AB13E" w14:textId="63B47528"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7A5D29">
              <w:rPr>
                <w:rFonts w:cs="Arial"/>
                <w:b/>
                <w:color w:val="FFFFFF" w:themeColor="background1"/>
                <w:sz w:val="20"/>
                <w:szCs w:val="24"/>
              </w:rPr>
              <w:t>CSS</w:t>
            </w:r>
            <w:r w:rsidR="00F654FB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-E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D761DA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</w:t>
            </w:r>
            <w:r w:rsidR="002C7D8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</w:t>
            </w:r>
            <w:r w:rsidR="00FC24C9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 w:rsidR="00F816E3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11</w:t>
            </w:r>
            <w:r w:rsidR="00F65DDC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01</w:t>
            </w:r>
          </w:p>
          <w:p w14:paraId="3CAE7C74" w14:textId="63A1A9DA"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14:paraId="0CE93B52" w14:textId="77763DCF" w:rsidR="009521F1" w:rsidRPr="00035C3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035C39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N/A</w:t>
            </w:r>
          </w:p>
          <w:p w14:paraId="6A956FB6" w14:textId="6B271D7A"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E6C44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6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2B6FE242" w14:textId="5F3866E7"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0" w:name="_Toc40194622"/>
      <w:r>
        <w:rPr>
          <w:rFonts w:ascii="Arial" w:hAnsi="Arial" w:cs="Arial"/>
        </w:rPr>
        <w:t xml:space="preserve">Unit </w:t>
      </w:r>
      <w:r w:rsidR="00F65DDC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 </w:t>
      </w:r>
      <w:r w:rsidR="002517B0">
        <w:rPr>
          <w:rFonts w:ascii="Arial" w:hAnsi="Arial" w:cs="Arial"/>
        </w:rPr>
        <w:t>–</w:t>
      </w:r>
      <w:r w:rsidR="00616427">
        <w:rPr>
          <w:rFonts w:ascii="Arial" w:hAnsi="Arial" w:cs="Arial"/>
        </w:rPr>
        <w:t xml:space="preserve"> </w:t>
      </w:r>
      <w:r w:rsidR="00F64B08">
        <w:rPr>
          <w:rFonts w:ascii="Arial" w:hAnsi="Arial" w:cs="Arial"/>
        </w:rPr>
        <w:t xml:space="preserve">Styling </w:t>
      </w:r>
      <w:r w:rsidR="00E67E67">
        <w:rPr>
          <w:rFonts w:ascii="Arial" w:hAnsi="Arial" w:cs="Arial"/>
        </w:rPr>
        <w:t>Text</w:t>
      </w:r>
      <w:bookmarkEnd w:id="0"/>
    </w:p>
    <w:p w14:paraId="7E47D830" w14:textId="599E1A51" w:rsidR="000C1FE0" w:rsidRPr="00E64EBA" w:rsidRDefault="000C1FE0" w:rsidP="00E43FDB">
      <w:pPr>
        <w:pStyle w:val="FALev3"/>
        <w:spacing w:line="240" w:lineRule="auto"/>
      </w:pPr>
      <w:bookmarkStart w:id="1" w:name="_Toc40194623"/>
      <w:r w:rsidRPr="00E64EBA">
        <w:t>Objective</w:t>
      </w:r>
      <w:r w:rsidR="00B94847" w:rsidRPr="00E64EBA">
        <w:t>s</w:t>
      </w:r>
      <w:r w:rsidRPr="00E64EBA">
        <w:t>:</w:t>
      </w:r>
      <w:bookmarkEnd w:id="1"/>
      <w:r w:rsidRPr="00E64EBA">
        <w:t xml:space="preserve"> </w:t>
      </w:r>
    </w:p>
    <w:p w14:paraId="63A65C22" w14:textId="628F8B60" w:rsidR="00A628CB" w:rsidRPr="008210F1" w:rsidRDefault="0071410F" w:rsidP="008210F1">
      <w:pPr>
        <w:pStyle w:val="ListParagraph"/>
        <w:numPr>
          <w:ilvl w:val="0"/>
          <w:numId w:val="6"/>
        </w:numPr>
        <w:spacing w:before="120" w:line="240" w:lineRule="auto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71410F">
        <w:rPr>
          <w:rFonts w:cs="Arial"/>
          <w:sz w:val="20"/>
          <w:szCs w:val="20"/>
        </w:rPr>
        <w:t> </w:t>
      </w:r>
      <w:r>
        <w:rPr>
          <w:rFonts w:cs="Arial"/>
          <w:sz w:val="20"/>
          <w:szCs w:val="20"/>
          <w:lang w:val="en-US"/>
        </w:rPr>
        <w:t>U</w:t>
      </w:r>
      <w:r w:rsidR="00C7117D">
        <w:rPr>
          <w:rFonts w:cs="Arial"/>
          <w:sz w:val="20"/>
          <w:szCs w:val="20"/>
          <w:lang w:val="en-US"/>
        </w:rPr>
        <w:t xml:space="preserve">nderstand </w:t>
      </w:r>
      <w:r w:rsidR="00E67E67" w:rsidRPr="00E67E67">
        <w:rPr>
          <w:rFonts w:cs="Arial"/>
          <w:sz w:val="20"/>
          <w:szCs w:val="20"/>
        </w:rPr>
        <w:t>all the text styling techniques</w:t>
      </w:r>
    </w:p>
    <w:p w14:paraId="7819A88E" w14:textId="4432E584" w:rsidR="007544F3" w:rsidRDefault="00B22E21" w:rsidP="00E43FDB">
      <w:pPr>
        <w:pStyle w:val="FALev3"/>
        <w:spacing w:line="240" w:lineRule="auto"/>
      </w:pPr>
      <w:bookmarkStart w:id="2" w:name="_Toc40194624"/>
      <w:r>
        <w:t>Project Structure</w:t>
      </w:r>
      <w:bookmarkEnd w:id="2"/>
    </w:p>
    <w:p w14:paraId="2D677483" w14:textId="0B875E04" w:rsidR="004E55FE" w:rsidRDefault="003154EF" w:rsidP="00AA6A35">
      <w:pPr>
        <w:pStyle w:val="ListParagraph"/>
        <w:numPr>
          <w:ilvl w:val="0"/>
          <w:numId w:val="7"/>
        </w:numPr>
        <w:spacing w:after="120" w:line="240" w:lineRule="auto"/>
        <w:rPr>
          <w:lang w:val="en-US"/>
        </w:rPr>
      </w:pPr>
      <w:r>
        <w:rPr>
          <w:lang w:val="en-US"/>
        </w:rPr>
        <w:t xml:space="preserve">A project called </w:t>
      </w:r>
      <w:r w:rsidR="00786EAA">
        <w:rPr>
          <w:b/>
          <w:lang w:val="en-US"/>
        </w:rPr>
        <w:t>CSS</w:t>
      </w:r>
      <w:r w:rsidR="006E715E" w:rsidRPr="006E715E">
        <w:rPr>
          <w:b/>
          <w:lang w:val="en-US"/>
        </w:rPr>
        <w:t>-E.</w:t>
      </w:r>
      <w:r w:rsidR="00853D69">
        <w:rPr>
          <w:b/>
          <w:lang w:val="en-US"/>
        </w:rPr>
        <w:t>M</w:t>
      </w:r>
      <w:r w:rsidR="006E715E" w:rsidRPr="006E715E">
        <w:rPr>
          <w:b/>
          <w:lang w:val="en-US"/>
        </w:rPr>
        <w:t>.A</w:t>
      </w:r>
      <w:r w:rsidR="00F816E3">
        <w:rPr>
          <w:b/>
          <w:lang w:val="en-US"/>
        </w:rPr>
        <w:t>11</w:t>
      </w:r>
      <w:r w:rsidR="00F65DDC">
        <w:rPr>
          <w:b/>
          <w:lang w:val="en-US"/>
        </w:rPr>
        <w:t>0</w:t>
      </w:r>
      <w:r w:rsidR="006E715E" w:rsidRPr="006E715E">
        <w:rPr>
          <w:b/>
          <w:lang w:val="en-US"/>
        </w:rPr>
        <w:t>1</w:t>
      </w:r>
      <w:r w:rsidR="002A2360">
        <w:rPr>
          <w:lang w:val="en-US"/>
        </w:rPr>
        <w:t xml:space="preserve"> (this will be your </w:t>
      </w:r>
      <w:r w:rsidR="007E3347">
        <w:rPr>
          <w:lang w:val="en-US"/>
        </w:rPr>
        <w:t>root</w:t>
      </w:r>
      <w:r w:rsidR="002A2360">
        <w:rPr>
          <w:lang w:val="en-US"/>
        </w:rPr>
        <w:t xml:space="preserve"> folder)</w:t>
      </w:r>
      <w:r>
        <w:rPr>
          <w:lang w:val="en-US"/>
        </w:rPr>
        <w:t xml:space="preserve"> is provided to you</w:t>
      </w:r>
    </w:p>
    <w:p w14:paraId="7D2C1BDB" w14:textId="22BF533F" w:rsidR="00FA075E" w:rsidRPr="00A05004" w:rsidRDefault="007E3347" w:rsidP="00AA6A3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Put your work for each problem in corresponding folder inside root folder</w:t>
      </w:r>
    </w:p>
    <w:p w14:paraId="67FEE557" w14:textId="5CA911E6" w:rsidR="00C963C1" w:rsidRDefault="00D301B9" w:rsidP="001B2C8E">
      <w:pPr>
        <w:pStyle w:val="FALev3"/>
        <w:rPr>
          <w:rFonts w:ascii="Palatino" w:hAnsi="Palatino"/>
          <w:color w:val="333333"/>
          <w:spacing w:val="-1"/>
          <w:sz w:val="36"/>
          <w:szCs w:val="36"/>
        </w:rPr>
      </w:pPr>
      <w:bookmarkStart w:id="3" w:name="_Toc40194625"/>
      <w:r>
        <w:t>Problem</w:t>
      </w:r>
      <w:r w:rsidR="00DB6DAA">
        <w:t xml:space="preserve"> 1</w:t>
      </w:r>
      <w:r w:rsidR="000C1FE0" w:rsidRPr="00EA4B6A">
        <w:t>:</w:t>
      </w:r>
      <w:bookmarkEnd w:id="3"/>
      <w:r w:rsidR="00A23B80" w:rsidRPr="00A23B80">
        <w:rPr>
          <w:rFonts w:ascii="Palatino" w:hAnsi="Palatino"/>
          <w:color w:val="333333"/>
          <w:spacing w:val="-1"/>
          <w:sz w:val="36"/>
          <w:szCs w:val="36"/>
        </w:rPr>
        <w:t xml:space="preserve"> </w:t>
      </w:r>
    </w:p>
    <w:p w14:paraId="0BC7A926" w14:textId="2D74A69A" w:rsidR="00C668F9" w:rsidRPr="00F816E3" w:rsidRDefault="00F816E3" w:rsidP="00F816E3">
      <w:pPr>
        <w:pStyle w:val="DSYeuCau"/>
        <w:numPr>
          <w:ilvl w:val="0"/>
          <w:numId w:val="0"/>
        </w:numPr>
      </w:pPr>
      <w:r w:rsidRPr="00F816E3">
        <w:t>You have been provided with some raw HTML for the homepage of an imaginary community college, plus some CSS that styles the page into a three column layout and provides some other rudimentary styling. You are to write your CSS additions below the comment at the bottom of the CSS file</w:t>
      </w:r>
      <w:r>
        <w:t>.</w:t>
      </w:r>
    </w:p>
    <w:p w14:paraId="65DC2503" w14:textId="77777777" w:rsidR="00DE1935" w:rsidRDefault="00DE1935" w:rsidP="00DE1935">
      <w:pPr>
        <w:rPr>
          <w:lang w:val="en-US"/>
        </w:rPr>
      </w:pPr>
    </w:p>
    <w:p w14:paraId="11FCDED8" w14:textId="77777777" w:rsidR="00E67E67" w:rsidRPr="00E67E67" w:rsidRDefault="00E67E67" w:rsidP="00E67E67">
      <w:pPr>
        <w:rPr>
          <w:lang w:val="en-US"/>
        </w:rPr>
      </w:pPr>
      <w:r w:rsidRPr="00E67E67">
        <w:rPr>
          <w:lang w:val="en-US"/>
        </w:rPr>
        <w:t>Fonts:</w:t>
      </w:r>
    </w:p>
    <w:p w14:paraId="2CFDC489" w14:textId="77777777" w:rsidR="00E67E67" w:rsidRPr="00E67E67" w:rsidRDefault="00E67E67" w:rsidP="00F816E3">
      <w:pPr>
        <w:pStyle w:val="DSYeuCau"/>
      </w:pPr>
      <w:r w:rsidRPr="00E67E67">
        <w:t>First of all, download a couple of free-to-use fonts. Because this is a college, the fonts should be chosen to give the page a fairly serious, formal, trustworthy feel — a serif site-wide font for the general text body, coupled with sans-serif or slab serif for the headings might be nice.</w:t>
      </w:r>
    </w:p>
    <w:p w14:paraId="1E697ADD" w14:textId="77777777" w:rsidR="00E67E67" w:rsidRPr="00E67E67" w:rsidRDefault="00E67E67" w:rsidP="00F816E3">
      <w:pPr>
        <w:pStyle w:val="DSYeuCau"/>
      </w:pPr>
      <w:r w:rsidRPr="00E67E67">
        <w:t>Use a suitable service to generate bulletproof </w:t>
      </w:r>
      <w:r w:rsidRPr="00F816E3">
        <w:rPr>
          <w:rStyle w:val="FACode2Char"/>
        </w:rPr>
        <w:t>@font-face</w:t>
      </w:r>
      <w:r w:rsidRPr="00E67E67">
        <w:t> code for these two fonts.</w:t>
      </w:r>
    </w:p>
    <w:p w14:paraId="4F9B2183" w14:textId="77777777" w:rsidR="00E67E67" w:rsidRPr="00E67E67" w:rsidRDefault="00E67E67" w:rsidP="00F816E3">
      <w:pPr>
        <w:pStyle w:val="DSYeuCau"/>
      </w:pPr>
      <w:r w:rsidRPr="00E67E67">
        <w:t>Apply your body font to the whole page, and your heading font to your headings.</w:t>
      </w:r>
    </w:p>
    <w:p w14:paraId="445B0F30" w14:textId="77777777" w:rsidR="00F816E3" w:rsidRPr="00F816E3" w:rsidRDefault="00F816E3" w:rsidP="00F816E3">
      <w:pPr>
        <w:rPr>
          <w:lang w:val="en-US"/>
        </w:rPr>
      </w:pPr>
      <w:r w:rsidRPr="00F816E3">
        <w:rPr>
          <w:lang w:val="en-US"/>
        </w:rPr>
        <w:t>General text styling:</w:t>
      </w:r>
    </w:p>
    <w:p w14:paraId="74628C83" w14:textId="77777777" w:rsidR="00F816E3" w:rsidRPr="00F816E3" w:rsidRDefault="00F816E3" w:rsidP="00F816E3">
      <w:pPr>
        <w:pStyle w:val="DSYeuCau"/>
        <w:numPr>
          <w:ilvl w:val="0"/>
          <w:numId w:val="13"/>
        </w:numPr>
      </w:pPr>
      <w:r w:rsidRPr="00F816E3">
        <w:t>Give the page a site-wide </w:t>
      </w:r>
      <w:r w:rsidRPr="00F816E3">
        <w:rPr>
          <w:rStyle w:val="FACode2Char"/>
        </w:rPr>
        <w:t>font-size</w:t>
      </w:r>
      <w:r w:rsidRPr="00F816E3">
        <w:t> of </w:t>
      </w:r>
      <w:r w:rsidRPr="00F816E3">
        <w:rPr>
          <w:rStyle w:val="FACode2Char"/>
        </w:rPr>
        <w:t>10px</w:t>
      </w:r>
      <w:r w:rsidRPr="00F816E3">
        <w:t>.</w:t>
      </w:r>
    </w:p>
    <w:p w14:paraId="03B562E6" w14:textId="77777777" w:rsidR="00F816E3" w:rsidRPr="00F816E3" w:rsidRDefault="00F816E3" w:rsidP="00F816E3">
      <w:pPr>
        <w:pStyle w:val="DSYeuCau"/>
        <w:numPr>
          <w:ilvl w:val="0"/>
          <w:numId w:val="13"/>
        </w:numPr>
      </w:pPr>
      <w:r w:rsidRPr="00F816E3">
        <w:t>Give your headings and other element types appropriate font-sizes defined using a suitable relative unit.</w:t>
      </w:r>
    </w:p>
    <w:p w14:paraId="609FB4D8" w14:textId="77777777" w:rsidR="00F816E3" w:rsidRPr="00F816E3" w:rsidRDefault="00F816E3" w:rsidP="00F816E3">
      <w:pPr>
        <w:pStyle w:val="DSYeuCau"/>
        <w:numPr>
          <w:ilvl w:val="0"/>
          <w:numId w:val="13"/>
        </w:numPr>
      </w:pPr>
      <w:r w:rsidRPr="00F816E3">
        <w:t>Give your body text a suitable </w:t>
      </w:r>
      <w:r w:rsidRPr="00F816E3">
        <w:rPr>
          <w:rStyle w:val="FACode2Char"/>
        </w:rPr>
        <w:t>line-height</w:t>
      </w:r>
      <w:r w:rsidRPr="00F816E3">
        <w:t>.</w:t>
      </w:r>
    </w:p>
    <w:p w14:paraId="69E9B183" w14:textId="77777777" w:rsidR="00F816E3" w:rsidRPr="00F816E3" w:rsidRDefault="00F816E3" w:rsidP="00F816E3">
      <w:pPr>
        <w:pStyle w:val="DSYeuCau"/>
        <w:numPr>
          <w:ilvl w:val="0"/>
          <w:numId w:val="13"/>
        </w:numPr>
      </w:pPr>
      <w:r w:rsidRPr="00F816E3">
        <w:t>Center your top level heading on the page.</w:t>
      </w:r>
    </w:p>
    <w:p w14:paraId="454BCFC6" w14:textId="77777777" w:rsidR="00F816E3" w:rsidRPr="00F816E3" w:rsidRDefault="00F816E3" w:rsidP="00F816E3">
      <w:pPr>
        <w:pStyle w:val="DSYeuCau"/>
        <w:numPr>
          <w:ilvl w:val="0"/>
          <w:numId w:val="13"/>
        </w:numPr>
      </w:pPr>
      <w:r w:rsidRPr="00F816E3">
        <w:t>Give your headings a little bit of </w:t>
      </w:r>
      <w:r w:rsidRPr="00F816E3">
        <w:rPr>
          <w:rStyle w:val="FACode2Char"/>
        </w:rPr>
        <w:t>letter-spacing</w:t>
      </w:r>
      <w:r w:rsidRPr="00F816E3">
        <w:t> to make them not too too squashed, and allow the letters to breathe a bit.</w:t>
      </w:r>
    </w:p>
    <w:p w14:paraId="086EA8F6" w14:textId="77777777" w:rsidR="00F816E3" w:rsidRPr="00F816E3" w:rsidRDefault="00F816E3" w:rsidP="00F816E3">
      <w:pPr>
        <w:pStyle w:val="DSYeuCau"/>
        <w:numPr>
          <w:ilvl w:val="0"/>
          <w:numId w:val="13"/>
        </w:numPr>
      </w:pPr>
      <w:r w:rsidRPr="00F816E3">
        <w:t>Give your body text some </w:t>
      </w:r>
      <w:r w:rsidRPr="00F816E3">
        <w:rPr>
          <w:rStyle w:val="FACode2Char"/>
        </w:rPr>
        <w:t>letter-spacing</w:t>
      </w:r>
      <w:r w:rsidRPr="00F816E3">
        <w:t> and </w:t>
      </w:r>
      <w:r w:rsidRPr="00F816E3">
        <w:rPr>
          <w:rStyle w:val="FACode2Char"/>
        </w:rPr>
        <w:t>word-spacing</w:t>
      </w:r>
      <w:r w:rsidRPr="00F816E3">
        <w:t>, as appropriate.</w:t>
      </w:r>
    </w:p>
    <w:p w14:paraId="1854AA87" w14:textId="77777777" w:rsidR="00F816E3" w:rsidRPr="00F816E3" w:rsidRDefault="00F816E3" w:rsidP="00F816E3">
      <w:pPr>
        <w:pStyle w:val="DSYeuCau"/>
        <w:numPr>
          <w:ilvl w:val="0"/>
          <w:numId w:val="13"/>
        </w:numPr>
      </w:pPr>
      <w:r w:rsidRPr="00F816E3">
        <w:t>Give the first paragraph after each heading in the </w:t>
      </w:r>
      <w:r w:rsidRPr="00F816E3">
        <w:rPr>
          <w:rStyle w:val="FACode2Char"/>
        </w:rPr>
        <w:t>&lt;section&gt;</w:t>
      </w:r>
      <w:r w:rsidRPr="00F816E3">
        <w:t xml:space="preserve"> a little bit of text-indentation, say </w:t>
      </w:r>
      <w:r w:rsidRPr="00F816E3">
        <w:rPr>
          <w:rStyle w:val="FACode2Char"/>
        </w:rPr>
        <w:t>20px</w:t>
      </w:r>
      <w:r w:rsidRPr="00F816E3">
        <w:t>.</w:t>
      </w:r>
    </w:p>
    <w:p w14:paraId="031EC9A0" w14:textId="77777777" w:rsidR="00F816E3" w:rsidRPr="00F816E3" w:rsidRDefault="00F816E3" w:rsidP="00F816E3">
      <w:pPr>
        <w:rPr>
          <w:lang w:val="en-US"/>
        </w:rPr>
      </w:pPr>
      <w:r w:rsidRPr="00F816E3">
        <w:rPr>
          <w:lang w:val="en-US"/>
        </w:rPr>
        <w:t>Links:</w:t>
      </w:r>
    </w:p>
    <w:p w14:paraId="4F29A4AA" w14:textId="77777777" w:rsidR="00F816E3" w:rsidRPr="00F816E3" w:rsidRDefault="00F816E3" w:rsidP="00F816E3">
      <w:pPr>
        <w:pStyle w:val="DSYeuCau"/>
        <w:numPr>
          <w:ilvl w:val="0"/>
          <w:numId w:val="14"/>
        </w:numPr>
      </w:pPr>
      <w:r w:rsidRPr="00F816E3">
        <w:t>Give the link, visited, focus, and hover states some colors that go with the color of the horizontal bars at the top and bottom of the page.</w:t>
      </w:r>
    </w:p>
    <w:p w14:paraId="0B9EE7AD" w14:textId="77777777" w:rsidR="00F816E3" w:rsidRPr="00F816E3" w:rsidRDefault="00F816E3" w:rsidP="00F816E3">
      <w:pPr>
        <w:pStyle w:val="DSYeuCau"/>
      </w:pPr>
      <w:r w:rsidRPr="00F816E3">
        <w:t>Make it so that links are underlined by default, but when you hover or focus them, the underline disappears.</w:t>
      </w:r>
    </w:p>
    <w:p w14:paraId="6A2AA120" w14:textId="77777777" w:rsidR="00F816E3" w:rsidRPr="00F816E3" w:rsidRDefault="00F816E3" w:rsidP="00F816E3">
      <w:pPr>
        <w:pStyle w:val="DSYeuCau"/>
      </w:pPr>
      <w:r w:rsidRPr="00F816E3">
        <w:t>Remove the default focus outline from ALL the links on the page.</w:t>
      </w:r>
    </w:p>
    <w:p w14:paraId="00743B32" w14:textId="77777777" w:rsidR="00F816E3" w:rsidRPr="00F816E3" w:rsidRDefault="00F816E3" w:rsidP="00F816E3">
      <w:pPr>
        <w:pStyle w:val="DSYeuCau"/>
      </w:pPr>
      <w:r w:rsidRPr="00F816E3">
        <w:lastRenderedPageBreak/>
        <w:t>Give the active state a noticeably different styling so it stands out nicely, but make it still fit in with the overall page design.</w:t>
      </w:r>
    </w:p>
    <w:p w14:paraId="060F963B" w14:textId="77777777" w:rsidR="00F816E3" w:rsidRPr="00F816E3" w:rsidRDefault="00F816E3" w:rsidP="00F816E3">
      <w:pPr>
        <w:pStyle w:val="DSYeuCau"/>
      </w:pPr>
      <w:r w:rsidRPr="00F816E3">
        <w:t>Make it so that external links have the external link icon inserted next to them.</w:t>
      </w:r>
    </w:p>
    <w:p w14:paraId="1F02F73B" w14:textId="77777777" w:rsidR="00F816E3" w:rsidRPr="00F816E3" w:rsidRDefault="00F816E3" w:rsidP="00F816E3">
      <w:pPr>
        <w:rPr>
          <w:lang w:val="en-US"/>
        </w:rPr>
      </w:pPr>
      <w:r w:rsidRPr="00F816E3">
        <w:rPr>
          <w:lang w:val="en-US"/>
        </w:rPr>
        <w:t>Lists:</w:t>
      </w:r>
    </w:p>
    <w:p w14:paraId="4FD34E55" w14:textId="77777777" w:rsidR="00F816E3" w:rsidRPr="00F816E3" w:rsidRDefault="00F816E3" w:rsidP="00F816E3">
      <w:pPr>
        <w:pStyle w:val="DSYeuCau"/>
        <w:numPr>
          <w:ilvl w:val="0"/>
          <w:numId w:val="15"/>
        </w:numPr>
      </w:pPr>
      <w:r w:rsidRPr="00F816E3">
        <w:t>Make sure the spacing of your lists and list items works well with the styling of the overall page. Each list item should have the same </w:t>
      </w:r>
      <w:r w:rsidRPr="00F816E3">
        <w:rPr>
          <w:rFonts w:ascii="Consolas" w:hAnsi="Consolas" w:cs="Courier New"/>
          <w:sz w:val="20"/>
          <w:szCs w:val="20"/>
          <w:bdr w:val="none" w:sz="0" w:space="0" w:color="auto" w:frame="1"/>
        </w:rPr>
        <w:t>line-height</w:t>
      </w:r>
      <w:r w:rsidRPr="00F816E3">
        <w:t> as a paragraph line, and each list should have the same spacing at its top and bottom as you have between paragraphs.</w:t>
      </w:r>
    </w:p>
    <w:p w14:paraId="787100C2" w14:textId="77777777" w:rsidR="00F816E3" w:rsidRPr="00F816E3" w:rsidRDefault="00F816E3" w:rsidP="00F816E3">
      <w:pPr>
        <w:pStyle w:val="DSYeuCau"/>
        <w:numPr>
          <w:ilvl w:val="0"/>
          <w:numId w:val="15"/>
        </w:numPr>
      </w:pPr>
      <w:r w:rsidRPr="00F816E3">
        <w:t>Give your list items a nice bullet, appropriate for the design of the page. It is up to you whether you choose a custom bullet image or something else.</w:t>
      </w:r>
    </w:p>
    <w:p w14:paraId="22370DF6" w14:textId="77777777" w:rsidR="00F816E3" w:rsidRPr="00F816E3" w:rsidRDefault="00F816E3" w:rsidP="00F816E3">
      <w:pPr>
        <w:pStyle w:val="DSYeuCau"/>
        <w:numPr>
          <w:ilvl w:val="0"/>
          <w:numId w:val="15"/>
        </w:numPr>
      </w:pPr>
      <w:r w:rsidRPr="00F816E3">
        <w:t>Navigation menu:</w:t>
      </w:r>
    </w:p>
    <w:p w14:paraId="351F5708" w14:textId="77777777" w:rsidR="00F816E3" w:rsidRPr="00F816E3" w:rsidRDefault="00F816E3" w:rsidP="00F816E3">
      <w:pPr>
        <w:pStyle w:val="DSYeuCau"/>
        <w:numPr>
          <w:ilvl w:val="0"/>
          <w:numId w:val="15"/>
        </w:numPr>
      </w:pPr>
      <w:r w:rsidRPr="00F816E3">
        <w:t>Style your navigation menu so that it has an appropriate look for the look and feel for the page.</w:t>
      </w:r>
    </w:p>
    <w:p w14:paraId="74E864D5" w14:textId="77777777" w:rsidR="00E67E67" w:rsidRPr="00DE1935" w:rsidRDefault="00E67E67" w:rsidP="00DE1935">
      <w:pPr>
        <w:rPr>
          <w:lang w:val="en-US"/>
        </w:rPr>
      </w:pPr>
    </w:p>
    <w:p w14:paraId="23B04568" w14:textId="5AD07FE7" w:rsidR="002F6C8D" w:rsidRDefault="004A0437" w:rsidP="004A0437">
      <w:pPr>
        <w:rPr>
          <w:lang w:val="en-US"/>
        </w:rPr>
      </w:pPr>
      <w:r>
        <w:rPr>
          <w:lang w:val="en-US"/>
        </w:rPr>
        <w:t>Expected output:</w:t>
      </w:r>
    </w:p>
    <w:p w14:paraId="69170848" w14:textId="75901F6E" w:rsidR="006F4B23" w:rsidRDefault="006F4B23" w:rsidP="009F0BF3">
      <w:pPr>
        <w:spacing w:after="0" w:line="240" w:lineRule="auto"/>
        <w:jc w:val="center"/>
        <w:rPr>
          <w:noProof/>
          <w:lang w:val="en-US"/>
        </w:rPr>
      </w:pPr>
    </w:p>
    <w:p w14:paraId="36D5887A" w14:textId="08962303" w:rsidR="00F816E3" w:rsidRDefault="00F816E3" w:rsidP="009F0BF3">
      <w:pPr>
        <w:spacing w:after="0" w:line="24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4DD5908" wp14:editId="099160FF">
            <wp:extent cx="6119495" cy="4414978"/>
            <wp:effectExtent l="0" t="0" r="0" b="0"/>
            <wp:docPr id="2" name="Picture 2" descr="https://mdn.mozillademos.org/files/12994/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2994/exampl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1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1A7DF6B" w14:textId="77777777" w:rsidR="006F4B23" w:rsidRDefault="006F4B23" w:rsidP="006F4B23">
      <w:pPr>
        <w:spacing w:after="0" w:line="240" w:lineRule="auto"/>
        <w:rPr>
          <w:noProof/>
          <w:lang w:val="en-US"/>
        </w:rPr>
      </w:pPr>
    </w:p>
    <w:p w14:paraId="5032F66B" w14:textId="77777777" w:rsidR="006F4B23" w:rsidRDefault="006F4B23" w:rsidP="006F4B23">
      <w:pPr>
        <w:spacing w:after="0" w:line="240" w:lineRule="auto"/>
        <w:rPr>
          <w:noProof/>
          <w:lang w:val="en-US"/>
        </w:rPr>
      </w:pPr>
    </w:p>
    <w:p w14:paraId="2B82E4D1" w14:textId="3D7C9AD7"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sectPr w:rsidR="00EE02B4" w:rsidRPr="00EE02B4" w:rsidSect="00BE773D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841C6" w14:textId="77777777" w:rsidR="00952BC3" w:rsidRDefault="00952BC3" w:rsidP="00697B23">
      <w:pPr>
        <w:pStyle w:val="PB1"/>
      </w:pPr>
      <w:r>
        <w:separator/>
      </w:r>
    </w:p>
  </w:endnote>
  <w:endnote w:type="continuationSeparator" w:id="0">
    <w:p w14:paraId="638C4FC2" w14:textId="77777777" w:rsidR="00952BC3" w:rsidRDefault="00952BC3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6324F" w14:textId="77777777" w:rsidR="00E67E67" w:rsidRPr="00171177" w:rsidRDefault="00E67E67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816E3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F816E3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CF1A0" w14:textId="77777777" w:rsidR="00952BC3" w:rsidRDefault="00952BC3" w:rsidP="00697B23">
      <w:pPr>
        <w:pStyle w:val="PB1"/>
      </w:pPr>
      <w:r>
        <w:separator/>
      </w:r>
    </w:p>
  </w:footnote>
  <w:footnote w:type="continuationSeparator" w:id="0">
    <w:p w14:paraId="71B956F8" w14:textId="77777777" w:rsidR="00952BC3" w:rsidRDefault="00952BC3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BF7A8" w14:textId="7D4FCDF5" w:rsidR="00E67E67" w:rsidRPr="00771EAB" w:rsidRDefault="00E67E67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Assignments</w:t>
    </w:r>
    <w:r w:rsidRPr="00771EAB">
      <w:rPr>
        <w:sz w:val="20"/>
        <w:lang w:val="en-US"/>
      </w:rPr>
      <w:tab/>
    </w:r>
    <w:r>
      <w:rPr>
        <w:sz w:val="20"/>
        <w:lang w:val="en-US"/>
      </w:rPr>
      <w:t>JavaScript</w:t>
    </w:r>
    <w:r>
      <w:rPr>
        <w:sz w:val="20"/>
      </w:rPr>
      <w:t xml:space="preserve">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B86EE16E"/>
    <w:lvl w:ilvl="0" w:tplc="D2F0F894">
      <w:start w:val="1"/>
      <w:numFmt w:val="decimal"/>
      <w:pStyle w:val="FACode2"/>
      <w:lvlText w:val="%1."/>
      <w:lvlJc w:val="left"/>
      <w:pPr>
        <w:ind w:left="36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D6625"/>
    <w:multiLevelType w:val="hybridMultilevel"/>
    <w:tmpl w:val="8CDC4F90"/>
    <w:lvl w:ilvl="0" w:tplc="D9ECF4A4">
      <w:start w:val="1"/>
      <w:numFmt w:val="decimal"/>
      <w:pStyle w:val="DSYeuCau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177EBB"/>
    <w:multiLevelType w:val="multilevel"/>
    <w:tmpl w:val="27AE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C2593"/>
    <w:multiLevelType w:val="hybridMultilevel"/>
    <w:tmpl w:val="110C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E7C32"/>
    <w:multiLevelType w:val="multilevel"/>
    <w:tmpl w:val="D86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F065D4"/>
    <w:multiLevelType w:val="multilevel"/>
    <w:tmpl w:val="A542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CA4474"/>
    <w:multiLevelType w:val="multilevel"/>
    <w:tmpl w:val="B5E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0261"/>
    <w:rsid w:val="00002332"/>
    <w:rsid w:val="00003CD1"/>
    <w:rsid w:val="00003D3A"/>
    <w:rsid w:val="000064E3"/>
    <w:rsid w:val="00010007"/>
    <w:rsid w:val="000118A5"/>
    <w:rsid w:val="00012052"/>
    <w:rsid w:val="00013BDE"/>
    <w:rsid w:val="00014905"/>
    <w:rsid w:val="00015AB0"/>
    <w:rsid w:val="00016AFF"/>
    <w:rsid w:val="000170CE"/>
    <w:rsid w:val="000206AC"/>
    <w:rsid w:val="0002443F"/>
    <w:rsid w:val="00025FB6"/>
    <w:rsid w:val="00027B88"/>
    <w:rsid w:val="00030928"/>
    <w:rsid w:val="00031534"/>
    <w:rsid w:val="000316A7"/>
    <w:rsid w:val="00032557"/>
    <w:rsid w:val="00034116"/>
    <w:rsid w:val="0003557B"/>
    <w:rsid w:val="0003588F"/>
    <w:rsid w:val="00035C39"/>
    <w:rsid w:val="00035DC7"/>
    <w:rsid w:val="0003665A"/>
    <w:rsid w:val="00036F18"/>
    <w:rsid w:val="00037975"/>
    <w:rsid w:val="00041939"/>
    <w:rsid w:val="000422AD"/>
    <w:rsid w:val="000448F5"/>
    <w:rsid w:val="00046E90"/>
    <w:rsid w:val="00051826"/>
    <w:rsid w:val="00062FC5"/>
    <w:rsid w:val="00064321"/>
    <w:rsid w:val="00066DCA"/>
    <w:rsid w:val="00071279"/>
    <w:rsid w:val="000733A1"/>
    <w:rsid w:val="00075520"/>
    <w:rsid w:val="00077806"/>
    <w:rsid w:val="00080BEA"/>
    <w:rsid w:val="00081087"/>
    <w:rsid w:val="000818E7"/>
    <w:rsid w:val="0008209E"/>
    <w:rsid w:val="00082F84"/>
    <w:rsid w:val="000875E9"/>
    <w:rsid w:val="00092BB0"/>
    <w:rsid w:val="00092DD4"/>
    <w:rsid w:val="00097E78"/>
    <w:rsid w:val="000A02BF"/>
    <w:rsid w:val="000A5BEC"/>
    <w:rsid w:val="000A6A32"/>
    <w:rsid w:val="000B05F7"/>
    <w:rsid w:val="000B548D"/>
    <w:rsid w:val="000B7783"/>
    <w:rsid w:val="000C16BD"/>
    <w:rsid w:val="000C1FE0"/>
    <w:rsid w:val="000C491E"/>
    <w:rsid w:val="000C4A66"/>
    <w:rsid w:val="000C4BE0"/>
    <w:rsid w:val="000D26B8"/>
    <w:rsid w:val="000D4B78"/>
    <w:rsid w:val="000D5957"/>
    <w:rsid w:val="000D6C93"/>
    <w:rsid w:val="000E1C62"/>
    <w:rsid w:val="000E48E5"/>
    <w:rsid w:val="000E586C"/>
    <w:rsid w:val="000F0720"/>
    <w:rsid w:val="000F08B6"/>
    <w:rsid w:val="000F745B"/>
    <w:rsid w:val="000F77DE"/>
    <w:rsid w:val="001008DE"/>
    <w:rsid w:val="001015EB"/>
    <w:rsid w:val="00101BAB"/>
    <w:rsid w:val="00101E75"/>
    <w:rsid w:val="00106B39"/>
    <w:rsid w:val="00106BB4"/>
    <w:rsid w:val="00110029"/>
    <w:rsid w:val="0011339B"/>
    <w:rsid w:val="001147B7"/>
    <w:rsid w:val="00114F9C"/>
    <w:rsid w:val="00115700"/>
    <w:rsid w:val="001178E3"/>
    <w:rsid w:val="001207DB"/>
    <w:rsid w:val="00123B80"/>
    <w:rsid w:val="00127A7D"/>
    <w:rsid w:val="00127B81"/>
    <w:rsid w:val="00130E45"/>
    <w:rsid w:val="00133997"/>
    <w:rsid w:val="001342D4"/>
    <w:rsid w:val="00140CA1"/>
    <w:rsid w:val="00141777"/>
    <w:rsid w:val="00151B68"/>
    <w:rsid w:val="0015292A"/>
    <w:rsid w:val="0015471D"/>
    <w:rsid w:val="00154DF0"/>
    <w:rsid w:val="00155C44"/>
    <w:rsid w:val="0015739C"/>
    <w:rsid w:val="00161183"/>
    <w:rsid w:val="0016446C"/>
    <w:rsid w:val="00164BB5"/>
    <w:rsid w:val="00165F22"/>
    <w:rsid w:val="0016686B"/>
    <w:rsid w:val="00167DA8"/>
    <w:rsid w:val="00171177"/>
    <w:rsid w:val="00171E96"/>
    <w:rsid w:val="001726AD"/>
    <w:rsid w:val="001736B1"/>
    <w:rsid w:val="00175979"/>
    <w:rsid w:val="00190B0C"/>
    <w:rsid w:val="0019218C"/>
    <w:rsid w:val="0019307A"/>
    <w:rsid w:val="00195410"/>
    <w:rsid w:val="00195872"/>
    <w:rsid w:val="001958FC"/>
    <w:rsid w:val="00195927"/>
    <w:rsid w:val="001A1720"/>
    <w:rsid w:val="001A412D"/>
    <w:rsid w:val="001A41A7"/>
    <w:rsid w:val="001A44C7"/>
    <w:rsid w:val="001A48EC"/>
    <w:rsid w:val="001A71FA"/>
    <w:rsid w:val="001B2C8E"/>
    <w:rsid w:val="001B3984"/>
    <w:rsid w:val="001B554D"/>
    <w:rsid w:val="001B5E99"/>
    <w:rsid w:val="001B73A7"/>
    <w:rsid w:val="001C00CB"/>
    <w:rsid w:val="001C3DE0"/>
    <w:rsid w:val="001C62F3"/>
    <w:rsid w:val="001C6336"/>
    <w:rsid w:val="001C6B23"/>
    <w:rsid w:val="001C6F09"/>
    <w:rsid w:val="001D7667"/>
    <w:rsid w:val="001E0219"/>
    <w:rsid w:val="001E05CE"/>
    <w:rsid w:val="001E1234"/>
    <w:rsid w:val="001E217D"/>
    <w:rsid w:val="001E35F1"/>
    <w:rsid w:val="001E48B7"/>
    <w:rsid w:val="001F00A6"/>
    <w:rsid w:val="001F2A0C"/>
    <w:rsid w:val="001F3EED"/>
    <w:rsid w:val="001F455A"/>
    <w:rsid w:val="001F5A02"/>
    <w:rsid w:val="001F70D9"/>
    <w:rsid w:val="002005AF"/>
    <w:rsid w:val="00201C24"/>
    <w:rsid w:val="0020374F"/>
    <w:rsid w:val="00205046"/>
    <w:rsid w:val="0020657C"/>
    <w:rsid w:val="00207A69"/>
    <w:rsid w:val="00207AB5"/>
    <w:rsid w:val="00210293"/>
    <w:rsid w:val="002103AA"/>
    <w:rsid w:val="00211F4C"/>
    <w:rsid w:val="00217AC3"/>
    <w:rsid w:val="002210A0"/>
    <w:rsid w:val="00222FF6"/>
    <w:rsid w:val="002244A9"/>
    <w:rsid w:val="0022453F"/>
    <w:rsid w:val="00225A71"/>
    <w:rsid w:val="0022699D"/>
    <w:rsid w:val="002279BD"/>
    <w:rsid w:val="00231A6E"/>
    <w:rsid w:val="0023326C"/>
    <w:rsid w:val="002353A4"/>
    <w:rsid w:val="00235FD3"/>
    <w:rsid w:val="00237A7F"/>
    <w:rsid w:val="00243062"/>
    <w:rsid w:val="00246E19"/>
    <w:rsid w:val="002517B0"/>
    <w:rsid w:val="00251E83"/>
    <w:rsid w:val="0025425D"/>
    <w:rsid w:val="00255B7B"/>
    <w:rsid w:val="0027036B"/>
    <w:rsid w:val="00271B3E"/>
    <w:rsid w:val="00272EAA"/>
    <w:rsid w:val="00272F9E"/>
    <w:rsid w:val="00273AEE"/>
    <w:rsid w:val="00273CAC"/>
    <w:rsid w:val="0027765E"/>
    <w:rsid w:val="00280532"/>
    <w:rsid w:val="002863CD"/>
    <w:rsid w:val="00286503"/>
    <w:rsid w:val="00286E15"/>
    <w:rsid w:val="002875F5"/>
    <w:rsid w:val="00287601"/>
    <w:rsid w:val="00291220"/>
    <w:rsid w:val="002914D1"/>
    <w:rsid w:val="002929D3"/>
    <w:rsid w:val="002A0595"/>
    <w:rsid w:val="002A1B75"/>
    <w:rsid w:val="002A2360"/>
    <w:rsid w:val="002A295F"/>
    <w:rsid w:val="002A4EBC"/>
    <w:rsid w:val="002A74E6"/>
    <w:rsid w:val="002B2F09"/>
    <w:rsid w:val="002B359C"/>
    <w:rsid w:val="002B3B8D"/>
    <w:rsid w:val="002B6010"/>
    <w:rsid w:val="002B60EE"/>
    <w:rsid w:val="002B642C"/>
    <w:rsid w:val="002B6484"/>
    <w:rsid w:val="002C2E6A"/>
    <w:rsid w:val="002C5099"/>
    <w:rsid w:val="002C697D"/>
    <w:rsid w:val="002C7447"/>
    <w:rsid w:val="002C7D8F"/>
    <w:rsid w:val="002D2607"/>
    <w:rsid w:val="002D2D8F"/>
    <w:rsid w:val="002D70EC"/>
    <w:rsid w:val="002D7B2F"/>
    <w:rsid w:val="002E7064"/>
    <w:rsid w:val="002E7474"/>
    <w:rsid w:val="002F1A6E"/>
    <w:rsid w:val="002F3B39"/>
    <w:rsid w:val="002F5356"/>
    <w:rsid w:val="002F6C8D"/>
    <w:rsid w:val="002F75BC"/>
    <w:rsid w:val="00300432"/>
    <w:rsid w:val="00300748"/>
    <w:rsid w:val="00301DDE"/>
    <w:rsid w:val="003020C3"/>
    <w:rsid w:val="003032F8"/>
    <w:rsid w:val="003046DA"/>
    <w:rsid w:val="003058F5"/>
    <w:rsid w:val="00305D64"/>
    <w:rsid w:val="0030689F"/>
    <w:rsid w:val="003072E6"/>
    <w:rsid w:val="00313B6A"/>
    <w:rsid w:val="00314B25"/>
    <w:rsid w:val="00314E3D"/>
    <w:rsid w:val="003154EF"/>
    <w:rsid w:val="00315BD4"/>
    <w:rsid w:val="00316901"/>
    <w:rsid w:val="003171FE"/>
    <w:rsid w:val="003223D5"/>
    <w:rsid w:val="00322EFC"/>
    <w:rsid w:val="00323627"/>
    <w:rsid w:val="00326565"/>
    <w:rsid w:val="0033210A"/>
    <w:rsid w:val="003357C7"/>
    <w:rsid w:val="00335986"/>
    <w:rsid w:val="003365A5"/>
    <w:rsid w:val="00337C73"/>
    <w:rsid w:val="003407DF"/>
    <w:rsid w:val="0034224F"/>
    <w:rsid w:val="0034245E"/>
    <w:rsid w:val="00345F19"/>
    <w:rsid w:val="00346EEE"/>
    <w:rsid w:val="003474B7"/>
    <w:rsid w:val="0034752C"/>
    <w:rsid w:val="00351255"/>
    <w:rsid w:val="0035396F"/>
    <w:rsid w:val="0035748C"/>
    <w:rsid w:val="00360613"/>
    <w:rsid w:val="003613A0"/>
    <w:rsid w:val="00361EF1"/>
    <w:rsid w:val="00361F1A"/>
    <w:rsid w:val="00362ED7"/>
    <w:rsid w:val="0036330A"/>
    <w:rsid w:val="00364177"/>
    <w:rsid w:val="00365484"/>
    <w:rsid w:val="003677A0"/>
    <w:rsid w:val="003750F4"/>
    <w:rsid w:val="003769FF"/>
    <w:rsid w:val="00382F10"/>
    <w:rsid w:val="0038357A"/>
    <w:rsid w:val="00383D6A"/>
    <w:rsid w:val="003848D6"/>
    <w:rsid w:val="003860AC"/>
    <w:rsid w:val="003877AD"/>
    <w:rsid w:val="0039032E"/>
    <w:rsid w:val="00392B23"/>
    <w:rsid w:val="003A0358"/>
    <w:rsid w:val="003A3E9A"/>
    <w:rsid w:val="003A71BB"/>
    <w:rsid w:val="003A75AB"/>
    <w:rsid w:val="003A7716"/>
    <w:rsid w:val="003B385A"/>
    <w:rsid w:val="003B5D4D"/>
    <w:rsid w:val="003B64A3"/>
    <w:rsid w:val="003B6892"/>
    <w:rsid w:val="003C0FCC"/>
    <w:rsid w:val="003C19A6"/>
    <w:rsid w:val="003C3E89"/>
    <w:rsid w:val="003D39F0"/>
    <w:rsid w:val="003D552E"/>
    <w:rsid w:val="003E074E"/>
    <w:rsid w:val="003E1E90"/>
    <w:rsid w:val="003E4755"/>
    <w:rsid w:val="003E4BA3"/>
    <w:rsid w:val="003E6371"/>
    <w:rsid w:val="003E769D"/>
    <w:rsid w:val="003F15DC"/>
    <w:rsid w:val="003F19DF"/>
    <w:rsid w:val="003F2B3E"/>
    <w:rsid w:val="00400645"/>
    <w:rsid w:val="004014E1"/>
    <w:rsid w:val="00403633"/>
    <w:rsid w:val="004053C9"/>
    <w:rsid w:val="004059E4"/>
    <w:rsid w:val="00410465"/>
    <w:rsid w:val="00410545"/>
    <w:rsid w:val="00411A3C"/>
    <w:rsid w:val="004148E9"/>
    <w:rsid w:val="0041536A"/>
    <w:rsid w:val="00420D72"/>
    <w:rsid w:val="0042246E"/>
    <w:rsid w:val="00423CF9"/>
    <w:rsid w:val="0042668A"/>
    <w:rsid w:val="00433ECC"/>
    <w:rsid w:val="00435FFD"/>
    <w:rsid w:val="0043786C"/>
    <w:rsid w:val="004406F7"/>
    <w:rsid w:val="0044080C"/>
    <w:rsid w:val="0044084C"/>
    <w:rsid w:val="00443F53"/>
    <w:rsid w:val="004466D5"/>
    <w:rsid w:val="00447083"/>
    <w:rsid w:val="0045058E"/>
    <w:rsid w:val="00451C2E"/>
    <w:rsid w:val="004536C4"/>
    <w:rsid w:val="0045370B"/>
    <w:rsid w:val="00453D19"/>
    <w:rsid w:val="0045502C"/>
    <w:rsid w:val="004559F0"/>
    <w:rsid w:val="0046092A"/>
    <w:rsid w:val="00460AE2"/>
    <w:rsid w:val="004620A1"/>
    <w:rsid w:val="004624B6"/>
    <w:rsid w:val="00462F7A"/>
    <w:rsid w:val="00466C95"/>
    <w:rsid w:val="00466CF3"/>
    <w:rsid w:val="0047248E"/>
    <w:rsid w:val="00474735"/>
    <w:rsid w:val="004753ED"/>
    <w:rsid w:val="004756FF"/>
    <w:rsid w:val="00475AC2"/>
    <w:rsid w:val="00480186"/>
    <w:rsid w:val="00481623"/>
    <w:rsid w:val="004834BF"/>
    <w:rsid w:val="004850DC"/>
    <w:rsid w:val="00485160"/>
    <w:rsid w:val="004944E8"/>
    <w:rsid w:val="004A00BB"/>
    <w:rsid w:val="004A0331"/>
    <w:rsid w:val="004A0437"/>
    <w:rsid w:val="004A2304"/>
    <w:rsid w:val="004A2C05"/>
    <w:rsid w:val="004A30B2"/>
    <w:rsid w:val="004A4B9A"/>
    <w:rsid w:val="004A602F"/>
    <w:rsid w:val="004B14CB"/>
    <w:rsid w:val="004B4764"/>
    <w:rsid w:val="004B601A"/>
    <w:rsid w:val="004C0B41"/>
    <w:rsid w:val="004C1A2D"/>
    <w:rsid w:val="004C4E46"/>
    <w:rsid w:val="004C7EF0"/>
    <w:rsid w:val="004D299C"/>
    <w:rsid w:val="004D3A18"/>
    <w:rsid w:val="004D7544"/>
    <w:rsid w:val="004E11EA"/>
    <w:rsid w:val="004E30B2"/>
    <w:rsid w:val="004E46D7"/>
    <w:rsid w:val="004E4D85"/>
    <w:rsid w:val="004E519F"/>
    <w:rsid w:val="004E55FE"/>
    <w:rsid w:val="004E6B3B"/>
    <w:rsid w:val="004F1A75"/>
    <w:rsid w:val="004F675B"/>
    <w:rsid w:val="00500613"/>
    <w:rsid w:val="00502727"/>
    <w:rsid w:val="0050359B"/>
    <w:rsid w:val="00506D37"/>
    <w:rsid w:val="00510281"/>
    <w:rsid w:val="00516200"/>
    <w:rsid w:val="005170F9"/>
    <w:rsid w:val="005177E1"/>
    <w:rsid w:val="00517FF1"/>
    <w:rsid w:val="005206A6"/>
    <w:rsid w:val="00520DA3"/>
    <w:rsid w:val="005250DD"/>
    <w:rsid w:val="005279BF"/>
    <w:rsid w:val="0053500E"/>
    <w:rsid w:val="00536CFD"/>
    <w:rsid w:val="0053721B"/>
    <w:rsid w:val="00541500"/>
    <w:rsid w:val="00543275"/>
    <w:rsid w:val="00552C22"/>
    <w:rsid w:val="0056108B"/>
    <w:rsid w:val="0056236F"/>
    <w:rsid w:val="00562C0E"/>
    <w:rsid w:val="0056360F"/>
    <w:rsid w:val="00563BE8"/>
    <w:rsid w:val="00564A24"/>
    <w:rsid w:val="00567B9B"/>
    <w:rsid w:val="005714B8"/>
    <w:rsid w:val="00572607"/>
    <w:rsid w:val="0057608E"/>
    <w:rsid w:val="00576EBC"/>
    <w:rsid w:val="005804E3"/>
    <w:rsid w:val="00581F03"/>
    <w:rsid w:val="00582855"/>
    <w:rsid w:val="005858A4"/>
    <w:rsid w:val="0058727F"/>
    <w:rsid w:val="005940DB"/>
    <w:rsid w:val="0059753A"/>
    <w:rsid w:val="00597FDF"/>
    <w:rsid w:val="005A46CD"/>
    <w:rsid w:val="005A770A"/>
    <w:rsid w:val="005B20AE"/>
    <w:rsid w:val="005B27AA"/>
    <w:rsid w:val="005B2FBC"/>
    <w:rsid w:val="005B3B3D"/>
    <w:rsid w:val="005B7005"/>
    <w:rsid w:val="005B763F"/>
    <w:rsid w:val="005C20E6"/>
    <w:rsid w:val="005C428B"/>
    <w:rsid w:val="005C451F"/>
    <w:rsid w:val="005C6EF9"/>
    <w:rsid w:val="005C7182"/>
    <w:rsid w:val="005D03A1"/>
    <w:rsid w:val="005D580E"/>
    <w:rsid w:val="005E1869"/>
    <w:rsid w:val="005E1B8E"/>
    <w:rsid w:val="005E3ED5"/>
    <w:rsid w:val="005E5445"/>
    <w:rsid w:val="005E64CE"/>
    <w:rsid w:val="005E6C44"/>
    <w:rsid w:val="005F0542"/>
    <w:rsid w:val="005F7771"/>
    <w:rsid w:val="006011B0"/>
    <w:rsid w:val="00601FE4"/>
    <w:rsid w:val="00605F2B"/>
    <w:rsid w:val="00607B09"/>
    <w:rsid w:val="006125F9"/>
    <w:rsid w:val="00614108"/>
    <w:rsid w:val="00614499"/>
    <w:rsid w:val="00616427"/>
    <w:rsid w:val="00617469"/>
    <w:rsid w:val="0062004D"/>
    <w:rsid w:val="00624A26"/>
    <w:rsid w:val="006273ED"/>
    <w:rsid w:val="006304A0"/>
    <w:rsid w:val="00633798"/>
    <w:rsid w:val="00634E29"/>
    <w:rsid w:val="00637D67"/>
    <w:rsid w:val="00641013"/>
    <w:rsid w:val="006438DA"/>
    <w:rsid w:val="00643BFA"/>
    <w:rsid w:val="00647225"/>
    <w:rsid w:val="006502FB"/>
    <w:rsid w:val="00650A53"/>
    <w:rsid w:val="006531EF"/>
    <w:rsid w:val="006561A8"/>
    <w:rsid w:val="0065679C"/>
    <w:rsid w:val="006612CB"/>
    <w:rsid w:val="00664378"/>
    <w:rsid w:val="00665130"/>
    <w:rsid w:val="00670BD4"/>
    <w:rsid w:val="00671B10"/>
    <w:rsid w:val="0067292B"/>
    <w:rsid w:val="0067293D"/>
    <w:rsid w:val="00674B66"/>
    <w:rsid w:val="00674CA3"/>
    <w:rsid w:val="0067545F"/>
    <w:rsid w:val="00676552"/>
    <w:rsid w:val="006774EE"/>
    <w:rsid w:val="00680365"/>
    <w:rsid w:val="00680F7D"/>
    <w:rsid w:val="006844F6"/>
    <w:rsid w:val="00686E66"/>
    <w:rsid w:val="00687D31"/>
    <w:rsid w:val="00695CCC"/>
    <w:rsid w:val="00695CF5"/>
    <w:rsid w:val="006972E0"/>
    <w:rsid w:val="00697B23"/>
    <w:rsid w:val="006A00C7"/>
    <w:rsid w:val="006A1262"/>
    <w:rsid w:val="006A34AD"/>
    <w:rsid w:val="006A412E"/>
    <w:rsid w:val="006A79B9"/>
    <w:rsid w:val="006B0DFD"/>
    <w:rsid w:val="006B117A"/>
    <w:rsid w:val="006B28B1"/>
    <w:rsid w:val="006B2D9C"/>
    <w:rsid w:val="006B3249"/>
    <w:rsid w:val="006B3765"/>
    <w:rsid w:val="006C083F"/>
    <w:rsid w:val="006C3A4F"/>
    <w:rsid w:val="006C3E1A"/>
    <w:rsid w:val="006C4A38"/>
    <w:rsid w:val="006D1785"/>
    <w:rsid w:val="006D3189"/>
    <w:rsid w:val="006D3DA5"/>
    <w:rsid w:val="006D5D4D"/>
    <w:rsid w:val="006D6E57"/>
    <w:rsid w:val="006D7E8F"/>
    <w:rsid w:val="006E05F7"/>
    <w:rsid w:val="006E495E"/>
    <w:rsid w:val="006E715E"/>
    <w:rsid w:val="006F22B1"/>
    <w:rsid w:val="006F2CF7"/>
    <w:rsid w:val="006F2DB5"/>
    <w:rsid w:val="006F4B23"/>
    <w:rsid w:val="006F7643"/>
    <w:rsid w:val="00702F4C"/>
    <w:rsid w:val="00703852"/>
    <w:rsid w:val="007116B0"/>
    <w:rsid w:val="00713C4D"/>
    <w:rsid w:val="0071410F"/>
    <w:rsid w:val="00714949"/>
    <w:rsid w:val="00714A36"/>
    <w:rsid w:val="00721668"/>
    <w:rsid w:val="00727AFF"/>
    <w:rsid w:val="00730E39"/>
    <w:rsid w:val="007316BF"/>
    <w:rsid w:val="00731BB0"/>
    <w:rsid w:val="00732E50"/>
    <w:rsid w:val="007331A6"/>
    <w:rsid w:val="007355B1"/>
    <w:rsid w:val="00735B07"/>
    <w:rsid w:val="00735B1B"/>
    <w:rsid w:val="0073717F"/>
    <w:rsid w:val="007406D1"/>
    <w:rsid w:val="00742AE3"/>
    <w:rsid w:val="0075061E"/>
    <w:rsid w:val="00752093"/>
    <w:rsid w:val="00752470"/>
    <w:rsid w:val="007525E4"/>
    <w:rsid w:val="00753919"/>
    <w:rsid w:val="007544F3"/>
    <w:rsid w:val="00754E38"/>
    <w:rsid w:val="00757555"/>
    <w:rsid w:val="007600EE"/>
    <w:rsid w:val="00761F5F"/>
    <w:rsid w:val="00770179"/>
    <w:rsid w:val="00771EAB"/>
    <w:rsid w:val="00777E0D"/>
    <w:rsid w:val="0078444B"/>
    <w:rsid w:val="00786EAA"/>
    <w:rsid w:val="00787511"/>
    <w:rsid w:val="00790AEE"/>
    <w:rsid w:val="007957CA"/>
    <w:rsid w:val="0079687A"/>
    <w:rsid w:val="00797BB9"/>
    <w:rsid w:val="007A18C6"/>
    <w:rsid w:val="007A27B9"/>
    <w:rsid w:val="007A2888"/>
    <w:rsid w:val="007A2FE4"/>
    <w:rsid w:val="007A49BD"/>
    <w:rsid w:val="007A5D29"/>
    <w:rsid w:val="007B0573"/>
    <w:rsid w:val="007B05A8"/>
    <w:rsid w:val="007B136D"/>
    <w:rsid w:val="007B17C0"/>
    <w:rsid w:val="007B1B75"/>
    <w:rsid w:val="007B4F72"/>
    <w:rsid w:val="007B6D52"/>
    <w:rsid w:val="007C0C6D"/>
    <w:rsid w:val="007C13C8"/>
    <w:rsid w:val="007C1ACD"/>
    <w:rsid w:val="007C2C7A"/>
    <w:rsid w:val="007D737B"/>
    <w:rsid w:val="007E0197"/>
    <w:rsid w:val="007E0DC7"/>
    <w:rsid w:val="007E10BE"/>
    <w:rsid w:val="007E1616"/>
    <w:rsid w:val="007E3347"/>
    <w:rsid w:val="007F071A"/>
    <w:rsid w:val="007F1CAE"/>
    <w:rsid w:val="007F31FF"/>
    <w:rsid w:val="007F57CF"/>
    <w:rsid w:val="007F7249"/>
    <w:rsid w:val="00801D8C"/>
    <w:rsid w:val="008037D5"/>
    <w:rsid w:val="0080618E"/>
    <w:rsid w:val="00806705"/>
    <w:rsid w:val="00806ECA"/>
    <w:rsid w:val="00807AF7"/>
    <w:rsid w:val="008115BE"/>
    <w:rsid w:val="00812CDE"/>
    <w:rsid w:val="00812DF5"/>
    <w:rsid w:val="0081480B"/>
    <w:rsid w:val="0081676B"/>
    <w:rsid w:val="008172F8"/>
    <w:rsid w:val="008210F1"/>
    <w:rsid w:val="00822956"/>
    <w:rsid w:val="00826F93"/>
    <w:rsid w:val="00830147"/>
    <w:rsid w:val="00834430"/>
    <w:rsid w:val="00834B6E"/>
    <w:rsid w:val="00834CAB"/>
    <w:rsid w:val="00835CC0"/>
    <w:rsid w:val="00835F25"/>
    <w:rsid w:val="0083796E"/>
    <w:rsid w:val="00840281"/>
    <w:rsid w:val="00841170"/>
    <w:rsid w:val="00842EE1"/>
    <w:rsid w:val="00844C2E"/>
    <w:rsid w:val="00844E52"/>
    <w:rsid w:val="0085108F"/>
    <w:rsid w:val="00853D69"/>
    <w:rsid w:val="0085458E"/>
    <w:rsid w:val="00856000"/>
    <w:rsid w:val="00860A98"/>
    <w:rsid w:val="00860FE4"/>
    <w:rsid w:val="00862BE6"/>
    <w:rsid w:val="0086349F"/>
    <w:rsid w:val="00863CB7"/>
    <w:rsid w:val="008648D1"/>
    <w:rsid w:val="00867DBE"/>
    <w:rsid w:val="00870E6D"/>
    <w:rsid w:val="00872B72"/>
    <w:rsid w:val="00874240"/>
    <w:rsid w:val="00876DE5"/>
    <w:rsid w:val="00877014"/>
    <w:rsid w:val="00880AF4"/>
    <w:rsid w:val="008838C8"/>
    <w:rsid w:val="008867DE"/>
    <w:rsid w:val="00890DBD"/>
    <w:rsid w:val="0089323C"/>
    <w:rsid w:val="00893E3C"/>
    <w:rsid w:val="00894655"/>
    <w:rsid w:val="00896BF3"/>
    <w:rsid w:val="00897270"/>
    <w:rsid w:val="008A23C9"/>
    <w:rsid w:val="008A2818"/>
    <w:rsid w:val="008A2B62"/>
    <w:rsid w:val="008A421F"/>
    <w:rsid w:val="008A4DED"/>
    <w:rsid w:val="008A6098"/>
    <w:rsid w:val="008B1A38"/>
    <w:rsid w:val="008B2A4F"/>
    <w:rsid w:val="008B3687"/>
    <w:rsid w:val="008B36A7"/>
    <w:rsid w:val="008B45AC"/>
    <w:rsid w:val="008B5C61"/>
    <w:rsid w:val="008B7AC1"/>
    <w:rsid w:val="008C016E"/>
    <w:rsid w:val="008D1104"/>
    <w:rsid w:val="008D27E0"/>
    <w:rsid w:val="008D67F8"/>
    <w:rsid w:val="008E4D05"/>
    <w:rsid w:val="008E63E5"/>
    <w:rsid w:val="008F0EB6"/>
    <w:rsid w:val="008F636C"/>
    <w:rsid w:val="008F64EC"/>
    <w:rsid w:val="00902B25"/>
    <w:rsid w:val="00903978"/>
    <w:rsid w:val="009039B7"/>
    <w:rsid w:val="00904782"/>
    <w:rsid w:val="009052FA"/>
    <w:rsid w:val="00910A3F"/>
    <w:rsid w:val="00911129"/>
    <w:rsid w:val="009124EC"/>
    <w:rsid w:val="00917707"/>
    <w:rsid w:val="009202F8"/>
    <w:rsid w:val="00921885"/>
    <w:rsid w:val="00922392"/>
    <w:rsid w:val="00925777"/>
    <w:rsid w:val="009264BE"/>
    <w:rsid w:val="009274FF"/>
    <w:rsid w:val="00930435"/>
    <w:rsid w:val="00932A69"/>
    <w:rsid w:val="009336BD"/>
    <w:rsid w:val="00933C7A"/>
    <w:rsid w:val="0093715D"/>
    <w:rsid w:val="00937289"/>
    <w:rsid w:val="00937906"/>
    <w:rsid w:val="00937D18"/>
    <w:rsid w:val="00941243"/>
    <w:rsid w:val="00943CFF"/>
    <w:rsid w:val="00944C66"/>
    <w:rsid w:val="00945506"/>
    <w:rsid w:val="009470F2"/>
    <w:rsid w:val="00950773"/>
    <w:rsid w:val="009508EA"/>
    <w:rsid w:val="00950D9D"/>
    <w:rsid w:val="009521F1"/>
    <w:rsid w:val="00952BC3"/>
    <w:rsid w:val="00952DF0"/>
    <w:rsid w:val="0095394E"/>
    <w:rsid w:val="009570A3"/>
    <w:rsid w:val="00960224"/>
    <w:rsid w:val="00960C48"/>
    <w:rsid w:val="00962351"/>
    <w:rsid w:val="009623A9"/>
    <w:rsid w:val="00963E52"/>
    <w:rsid w:val="009652F2"/>
    <w:rsid w:val="009668B3"/>
    <w:rsid w:val="009668F0"/>
    <w:rsid w:val="00966938"/>
    <w:rsid w:val="00966E10"/>
    <w:rsid w:val="00970AB3"/>
    <w:rsid w:val="00976743"/>
    <w:rsid w:val="00981875"/>
    <w:rsid w:val="0098581F"/>
    <w:rsid w:val="009873D9"/>
    <w:rsid w:val="00991C8B"/>
    <w:rsid w:val="0099599D"/>
    <w:rsid w:val="009A052A"/>
    <w:rsid w:val="009A1F6B"/>
    <w:rsid w:val="009A3F56"/>
    <w:rsid w:val="009A5EF2"/>
    <w:rsid w:val="009A63C1"/>
    <w:rsid w:val="009B16A0"/>
    <w:rsid w:val="009B1834"/>
    <w:rsid w:val="009B2DA6"/>
    <w:rsid w:val="009B43CF"/>
    <w:rsid w:val="009B4422"/>
    <w:rsid w:val="009B4C64"/>
    <w:rsid w:val="009C1F61"/>
    <w:rsid w:val="009C446E"/>
    <w:rsid w:val="009C78CB"/>
    <w:rsid w:val="009D4EA9"/>
    <w:rsid w:val="009E0A11"/>
    <w:rsid w:val="009E317B"/>
    <w:rsid w:val="009E35DF"/>
    <w:rsid w:val="009F0BF3"/>
    <w:rsid w:val="009F0EF4"/>
    <w:rsid w:val="009F3B2E"/>
    <w:rsid w:val="009F410D"/>
    <w:rsid w:val="009F4470"/>
    <w:rsid w:val="009F466D"/>
    <w:rsid w:val="009F63A0"/>
    <w:rsid w:val="009F7B5A"/>
    <w:rsid w:val="00A0032D"/>
    <w:rsid w:val="00A01B0C"/>
    <w:rsid w:val="00A02331"/>
    <w:rsid w:val="00A02D34"/>
    <w:rsid w:val="00A05004"/>
    <w:rsid w:val="00A05C6D"/>
    <w:rsid w:val="00A0705D"/>
    <w:rsid w:val="00A07F34"/>
    <w:rsid w:val="00A12E1B"/>
    <w:rsid w:val="00A13DC7"/>
    <w:rsid w:val="00A212B4"/>
    <w:rsid w:val="00A23B80"/>
    <w:rsid w:val="00A256DB"/>
    <w:rsid w:val="00A2684E"/>
    <w:rsid w:val="00A27156"/>
    <w:rsid w:val="00A2732E"/>
    <w:rsid w:val="00A30DBB"/>
    <w:rsid w:val="00A32093"/>
    <w:rsid w:val="00A339C8"/>
    <w:rsid w:val="00A34A68"/>
    <w:rsid w:val="00A34B90"/>
    <w:rsid w:val="00A3582F"/>
    <w:rsid w:val="00A4556E"/>
    <w:rsid w:val="00A45C9D"/>
    <w:rsid w:val="00A51F25"/>
    <w:rsid w:val="00A530F8"/>
    <w:rsid w:val="00A565B5"/>
    <w:rsid w:val="00A57539"/>
    <w:rsid w:val="00A60A21"/>
    <w:rsid w:val="00A628CB"/>
    <w:rsid w:val="00A64573"/>
    <w:rsid w:val="00A67B3A"/>
    <w:rsid w:val="00A67E69"/>
    <w:rsid w:val="00A7277D"/>
    <w:rsid w:val="00A759A5"/>
    <w:rsid w:val="00A760B9"/>
    <w:rsid w:val="00A811D5"/>
    <w:rsid w:val="00A8297B"/>
    <w:rsid w:val="00A834FE"/>
    <w:rsid w:val="00A83AE0"/>
    <w:rsid w:val="00A8412C"/>
    <w:rsid w:val="00A8601A"/>
    <w:rsid w:val="00A86D91"/>
    <w:rsid w:val="00A90EE8"/>
    <w:rsid w:val="00A93B69"/>
    <w:rsid w:val="00A948B8"/>
    <w:rsid w:val="00A95897"/>
    <w:rsid w:val="00A97C50"/>
    <w:rsid w:val="00AA02BE"/>
    <w:rsid w:val="00AA10B9"/>
    <w:rsid w:val="00AA28EF"/>
    <w:rsid w:val="00AA6A35"/>
    <w:rsid w:val="00AA7ED7"/>
    <w:rsid w:val="00AB45AD"/>
    <w:rsid w:val="00AB4DF6"/>
    <w:rsid w:val="00AB5C3D"/>
    <w:rsid w:val="00AB5EA6"/>
    <w:rsid w:val="00AC07AF"/>
    <w:rsid w:val="00AC13A9"/>
    <w:rsid w:val="00AC2E50"/>
    <w:rsid w:val="00AC36BF"/>
    <w:rsid w:val="00AC378C"/>
    <w:rsid w:val="00AC3BF9"/>
    <w:rsid w:val="00AD001A"/>
    <w:rsid w:val="00AD547D"/>
    <w:rsid w:val="00AE0585"/>
    <w:rsid w:val="00AE0AE1"/>
    <w:rsid w:val="00AE15A3"/>
    <w:rsid w:val="00AE1EF1"/>
    <w:rsid w:val="00AE334C"/>
    <w:rsid w:val="00AF0F10"/>
    <w:rsid w:val="00AF11B7"/>
    <w:rsid w:val="00AF3558"/>
    <w:rsid w:val="00AF3977"/>
    <w:rsid w:val="00AF568A"/>
    <w:rsid w:val="00AF70F7"/>
    <w:rsid w:val="00AF75E9"/>
    <w:rsid w:val="00B009B3"/>
    <w:rsid w:val="00B02EB8"/>
    <w:rsid w:val="00B11EC0"/>
    <w:rsid w:val="00B12376"/>
    <w:rsid w:val="00B14197"/>
    <w:rsid w:val="00B14FED"/>
    <w:rsid w:val="00B22E21"/>
    <w:rsid w:val="00B24529"/>
    <w:rsid w:val="00B2593B"/>
    <w:rsid w:val="00B316C3"/>
    <w:rsid w:val="00B34E26"/>
    <w:rsid w:val="00B41D2D"/>
    <w:rsid w:val="00B4403E"/>
    <w:rsid w:val="00B50DA4"/>
    <w:rsid w:val="00B55011"/>
    <w:rsid w:val="00B620EF"/>
    <w:rsid w:val="00B632B1"/>
    <w:rsid w:val="00B66DDC"/>
    <w:rsid w:val="00B70838"/>
    <w:rsid w:val="00B70B62"/>
    <w:rsid w:val="00B80BFA"/>
    <w:rsid w:val="00B85AB9"/>
    <w:rsid w:val="00B863D0"/>
    <w:rsid w:val="00B92DDF"/>
    <w:rsid w:val="00B94847"/>
    <w:rsid w:val="00B94F74"/>
    <w:rsid w:val="00B9587A"/>
    <w:rsid w:val="00B96F76"/>
    <w:rsid w:val="00B9758F"/>
    <w:rsid w:val="00B97B91"/>
    <w:rsid w:val="00BA0B6B"/>
    <w:rsid w:val="00BA19AD"/>
    <w:rsid w:val="00BA2846"/>
    <w:rsid w:val="00BA3600"/>
    <w:rsid w:val="00BA64C7"/>
    <w:rsid w:val="00BB1E46"/>
    <w:rsid w:val="00BB237D"/>
    <w:rsid w:val="00BB36C8"/>
    <w:rsid w:val="00BB3B87"/>
    <w:rsid w:val="00BB726D"/>
    <w:rsid w:val="00BB75EF"/>
    <w:rsid w:val="00BC1B9D"/>
    <w:rsid w:val="00BC3629"/>
    <w:rsid w:val="00BC660C"/>
    <w:rsid w:val="00BC7AD2"/>
    <w:rsid w:val="00BD1B3A"/>
    <w:rsid w:val="00BD5DFB"/>
    <w:rsid w:val="00BD7599"/>
    <w:rsid w:val="00BE10F7"/>
    <w:rsid w:val="00BE2353"/>
    <w:rsid w:val="00BE6B22"/>
    <w:rsid w:val="00BE773D"/>
    <w:rsid w:val="00BF110E"/>
    <w:rsid w:val="00BF11A4"/>
    <w:rsid w:val="00BF20D2"/>
    <w:rsid w:val="00BF4722"/>
    <w:rsid w:val="00C00526"/>
    <w:rsid w:val="00C04D48"/>
    <w:rsid w:val="00C06594"/>
    <w:rsid w:val="00C138E9"/>
    <w:rsid w:val="00C141C1"/>
    <w:rsid w:val="00C170C5"/>
    <w:rsid w:val="00C17DCE"/>
    <w:rsid w:val="00C2103D"/>
    <w:rsid w:val="00C24D15"/>
    <w:rsid w:val="00C26A72"/>
    <w:rsid w:val="00C33613"/>
    <w:rsid w:val="00C35833"/>
    <w:rsid w:val="00C36B0F"/>
    <w:rsid w:val="00C42826"/>
    <w:rsid w:val="00C43DDC"/>
    <w:rsid w:val="00C43FB5"/>
    <w:rsid w:val="00C45A55"/>
    <w:rsid w:val="00C507F7"/>
    <w:rsid w:val="00C511EA"/>
    <w:rsid w:val="00C52BE9"/>
    <w:rsid w:val="00C54A14"/>
    <w:rsid w:val="00C55378"/>
    <w:rsid w:val="00C57FB7"/>
    <w:rsid w:val="00C60AC9"/>
    <w:rsid w:val="00C60DE3"/>
    <w:rsid w:val="00C668F9"/>
    <w:rsid w:val="00C7117D"/>
    <w:rsid w:val="00C76FA4"/>
    <w:rsid w:val="00C8449B"/>
    <w:rsid w:val="00C844F8"/>
    <w:rsid w:val="00C90C62"/>
    <w:rsid w:val="00C90F1B"/>
    <w:rsid w:val="00C929EA"/>
    <w:rsid w:val="00C935FF"/>
    <w:rsid w:val="00C94769"/>
    <w:rsid w:val="00C963C1"/>
    <w:rsid w:val="00CA0A15"/>
    <w:rsid w:val="00CA2687"/>
    <w:rsid w:val="00CA3328"/>
    <w:rsid w:val="00CA65F1"/>
    <w:rsid w:val="00CA72D7"/>
    <w:rsid w:val="00CB4737"/>
    <w:rsid w:val="00CB6613"/>
    <w:rsid w:val="00CB76D4"/>
    <w:rsid w:val="00CC0FCA"/>
    <w:rsid w:val="00CC1192"/>
    <w:rsid w:val="00CC11DD"/>
    <w:rsid w:val="00CC370F"/>
    <w:rsid w:val="00CC43BA"/>
    <w:rsid w:val="00CC56D8"/>
    <w:rsid w:val="00CC5D42"/>
    <w:rsid w:val="00CD50B4"/>
    <w:rsid w:val="00CE1FD5"/>
    <w:rsid w:val="00CE217D"/>
    <w:rsid w:val="00CE40A2"/>
    <w:rsid w:val="00CE4E63"/>
    <w:rsid w:val="00CE605B"/>
    <w:rsid w:val="00CE6FF2"/>
    <w:rsid w:val="00CE7DCB"/>
    <w:rsid w:val="00CF1734"/>
    <w:rsid w:val="00CF1C2C"/>
    <w:rsid w:val="00CF1DE6"/>
    <w:rsid w:val="00CF1E4B"/>
    <w:rsid w:val="00CF517A"/>
    <w:rsid w:val="00D005CE"/>
    <w:rsid w:val="00D01E7F"/>
    <w:rsid w:val="00D111E3"/>
    <w:rsid w:val="00D12321"/>
    <w:rsid w:val="00D1306F"/>
    <w:rsid w:val="00D130AD"/>
    <w:rsid w:val="00D15663"/>
    <w:rsid w:val="00D16258"/>
    <w:rsid w:val="00D21A33"/>
    <w:rsid w:val="00D21F47"/>
    <w:rsid w:val="00D236BE"/>
    <w:rsid w:val="00D25950"/>
    <w:rsid w:val="00D26774"/>
    <w:rsid w:val="00D301B9"/>
    <w:rsid w:val="00D30754"/>
    <w:rsid w:val="00D315DA"/>
    <w:rsid w:val="00D326C6"/>
    <w:rsid w:val="00D32D78"/>
    <w:rsid w:val="00D4041B"/>
    <w:rsid w:val="00D4122C"/>
    <w:rsid w:val="00D41D86"/>
    <w:rsid w:val="00D433DC"/>
    <w:rsid w:val="00D43A5B"/>
    <w:rsid w:val="00D51450"/>
    <w:rsid w:val="00D518FC"/>
    <w:rsid w:val="00D5289D"/>
    <w:rsid w:val="00D552D4"/>
    <w:rsid w:val="00D63C52"/>
    <w:rsid w:val="00D64884"/>
    <w:rsid w:val="00D7054F"/>
    <w:rsid w:val="00D716C3"/>
    <w:rsid w:val="00D717EE"/>
    <w:rsid w:val="00D723BE"/>
    <w:rsid w:val="00D726DD"/>
    <w:rsid w:val="00D743AC"/>
    <w:rsid w:val="00D7581F"/>
    <w:rsid w:val="00D761DA"/>
    <w:rsid w:val="00D7711F"/>
    <w:rsid w:val="00D80731"/>
    <w:rsid w:val="00D84A28"/>
    <w:rsid w:val="00D86E0A"/>
    <w:rsid w:val="00D87F2B"/>
    <w:rsid w:val="00D90B99"/>
    <w:rsid w:val="00D91F06"/>
    <w:rsid w:val="00D94174"/>
    <w:rsid w:val="00D97365"/>
    <w:rsid w:val="00DA2862"/>
    <w:rsid w:val="00DA3871"/>
    <w:rsid w:val="00DA4918"/>
    <w:rsid w:val="00DA58D7"/>
    <w:rsid w:val="00DA68B2"/>
    <w:rsid w:val="00DA6D10"/>
    <w:rsid w:val="00DA6EE0"/>
    <w:rsid w:val="00DB3AF7"/>
    <w:rsid w:val="00DB409E"/>
    <w:rsid w:val="00DB44AD"/>
    <w:rsid w:val="00DB53A0"/>
    <w:rsid w:val="00DB6DAA"/>
    <w:rsid w:val="00DC1E1E"/>
    <w:rsid w:val="00DC1E32"/>
    <w:rsid w:val="00DC33A0"/>
    <w:rsid w:val="00DC6B8C"/>
    <w:rsid w:val="00DD34F2"/>
    <w:rsid w:val="00DD4523"/>
    <w:rsid w:val="00DD75D4"/>
    <w:rsid w:val="00DE1935"/>
    <w:rsid w:val="00DE2A90"/>
    <w:rsid w:val="00DE3267"/>
    <w:rsid w:val="00DE3859"/>
    <w:rsid w:val="00DE5AE0"/>
    <w:rsid w:val="00DE6D30"/>
    <w:rsid w:val="00DE7394"/>
    <w:rsid w:val="00DF780B"/>
    <w:rsid w:val="00E0050D"/>
    <w:rsid w:val="00E054FF"/>
    <w:rsid w:val="00E07C36"/>
    <w:rsid w:val="00E07F8B"/>
    <w:rsid w:val="00E10D55"/>
    <w:rsid w:val="00E15F5B"/>
    <w:rsid w:val="00E16EB9"/>
    <w:rsid w:val="00E2050B"/>
    <w:rsid w:val="00E2562B"/>
    <w:rsid w:val="00E26545"/>
    <w:rsid w:val="00E303C6"/>
    <w:rsid w:val="00E30F82"/>
    <w:rsid w:val="00E34778"/>
    <w:rsid w:val="00E36326"/>
    <w:rsid w:val="00E36495"/>
    <w:rsid w:val="00E43FDB"/>
    <w:rsid w:val="00E46224"/>
    <w:rsid w:val="00E541BE"/>
    <w:rsid w:val="00E56017"/>
    <w:rsid w:val="00E57415"/>
    <w:rsid w:val="00E57E7D"/>
    <w:rsid w:val="00E606F9"/>
    <w:rsid w:val="00E64C69"/>
    <w:rsid w:val="00E64EBA"/>
    <w:rsid w:val="00E67A3B"/>
    <w:rsid w:val="00E67E67"/>
    <w:rsid w:val="00E716D2"/>
    <w:rsid w:val="00E71F8E"/>
    <w:rsid w:val="00E726FA"/>
    <w:rsid w:val="00E72F11"/>
    <w:rsid w:val="00E75C07"/>
    <w:rsid w:val="00E812BA"/>
    <w:rsid w:val="00E86ACE"/>
    <w:rsid w:val="00E9274E"/>
    <w:rsid w:val="00E9353C"/>
    <w:rsid w:val="00E957C3"/>
    <w:rsid w:val="00E9698F"/>
    <w:rsid w:val="00E96FE4"/>
    <w:rsid w:val="00EA09E1"/>
    <w:rsid w:val="00EA35BB"/>
    <w:rsid w:val="00EA37CD"/>
    <w:rsid w:val="00EA4B6A"/>
    <w:rsid w:val="00EA4EE2"/>
    <w:rsid w:val="00EA7DFA"/>
    <w:rsid w:val="00EB050E"/>
    <w:rsid w:val="00EB4C38"/>
    <w:rsid w:val="00EB736B"/>
    <w:rsid w:val="00EC0854"/>
    <w:rsid w:val="00ED017D"/>
    <w:rsid w:val="00ED0989"/>
    <w:rsid w:val="00ED1E7C"/>
    <w:rsid w:val="00ED7175"/>
    <w:rsid w:val="00EE02B4"/>
    <w:rsid w:val="00EE1E30"/>
    <w:rsid w:val="00EE2276"/>
    <w:rsid w:val="00EE54E8"/>
    <w:rsid w:val="00EF0FAE"/>
    <w:rsid w:val="00EF124B"/>
    <w:rsid w:val="00EF2B2F"/>
    <w:rsid w:val="00EF408D"/>
    <w:rsid w:val="00EF56FC"/>
    <w:rsid w:val="00EF5CAD"/>
    <w:rsid w:val="00F01AAB"/>
    <w:rsid w:val="00F0256B"/>
    <w:rsid w:val="00F04709"/>
    <w:rsid w:val="00F06776"/>
    <w:rsid w:val="00F06998"/>
    <w:rsid w:val="00F075E7"/>
    <w:rsid w:val="00F10E0F"/>
    <w:rsid w:val="00F1115D"/>
    <w:rsid w:val="00F12029"/>
    <w:rsid w:val="00F12749"/>
    <w:rsid w:val="00F12D2D"/>
    <w:rsid w:val="00F13C0D"/>
    <w:rsid w:val="00F174BE"/>
    <w:rsid w:val="00F20635"/>
    <w:rsid w:val="00F20A24"/>
    <w:rsid w:val="00F23E1B"/>
    <w:rsid w:val="00F26D4D"/>
    <w:rsid w:val="00F2729C"/>
    <w:rsid w:val="00F34459"/>
    <w:rsid w:val="00F35167"/>
    <w:rsid w:val="00F35490"/>
    <w:rsid w:val="00F35FE8"/>
    <w:rsid w:val="00F40D04"/>
    <w:rsid w:val="00F41BF3"/>
    <w:rsid w:val="00F44BB8"/>
    <w:rsid w:val="00F4531D"/>
    <w:rsid w:val="00F45399"/>
    <w:rsid w:val="00F45493"/>
    <w:rsid w:val="00F5261D"/>
    <w:rsid w:val="00F55002"/>
    <w:rsid w:val="00F551EF"/>
    <w:rsid w:val="00F62194"/>
    <w:rsid w:val="00F62B7B"/>
    <w:rsid w:val="00F630B0"/>
    <w:rsid w:val="00F63AF6"/>
    <w:rsid w:val="00F63D36"/>
    <w:rsid w:val="00F64B08"/>
    <w:rsid w:val="00F654FB"/>
    <w:rsid w:val="00F65DDC"/>
    <w:rsid w:val="00F7003C"/>
    <w:rsid w:val="00F70F27"/>
    <w:rsid w:val="00F7380C"/>
    <w:rsid w:val="00F768D4"/>
    <w:rsid w:val="00F775D4"/>
    <w:rsid w:val="00F816E3"/>
    <w:rsid w:val="00F82467"/>
    <w:rsid w:val="00F86BC0"/>
    <w:rsid w:val="00F86DA0"/>
    <w:rsid w:val="00F87CA1"/>
    <w:rsid w:val="00F91C20"/>
    <w:rsid w:val="00F92BAC"/>
    <w:rsid w:val="00F95DDD"/>
    <w:rsid w:val="00F967C3"/>
    <w:rsid w:val="00FA075E"/>
    <w:rsid w:val="00FA1F14"/>
    <w:rsid w:val="00FA2E2E"/>
    <w:rsid w:val="00FA3F60"/>
    <w:rsid w:val="00FB0689"/>
    <w:rsid w:val="00FB0FE8"/>
    <w:rsid w:val="00FB1A20"/>
    <w:rsid w:val="00FB256D"/>
    <w:rsid w:val="00FB2BF7"/>
    <w:rsid w:val="00FB4248"/>
    <w:rsid w:val="00FC24C9"/>
    <w:rsid w:val="00FC4056"/>
    <w:rsid w:val="00FC56EC"/>
    <w:rsid w:val="00FC66AE"/>
    <w:rsid w:val="00FD06F3"/>
    <w:rsid w:val="00FD5119"/>
    <w:rsid w:val="00FD6324"/>
    <w:rsid w:val="00FD69C6"/>
    <w:rsid w:val="00FE4A5E"/>
    <w:rsid w:val="00FE5F2D"/>
    <w:rsid w:val="00FF080E"/>
    <w:rsid w:val="00FF1013"/>
    <w:rsid w:val="00FF3920"/>
    <w:rsid w:val="00FF5554"/>
    <w:rsid w:val="00FF59C4"/>
    <w:rsid w:val="00FF65D1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1A1E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816E3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F816E3"/>
    <w:rPr>
      <w:sz w:val="22"/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500613"/>
    <w:pPr>
      <w:spacing w:before="120" w:after="120"/>
    </w:pPr>
    <w:rPr>
      <w:rFonts w:cs="Arial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500613"/>
    <w:rPr>
      <w:rFonts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A79B9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481623"/>
  </w:style>
  <w:style w:type="character" w:customStyle="1" w:styleId="pl-k">
    <w:name w:val="pl-k"/>
    <w:basedOn w:val="DefaultParagraphFont"/>
    <w:rsid w:val="00481623"/>
  </w:style>
  <w:style w:type="character" w:customStyle="1" w:styleId="pl-s1">
    <w:name w:val="pl-s1"/>
    <w:basedOn w:val="DefaultParagraphFont"/>
    <w:rsid w:val="00481623"/>
  </w:style>
  <w:style w:type="character" w:customStyle="1" w:styleId="pl-c1">
    <w:name w:val="pl-c1"/>
    <w:basedOn w:val="DefaultParagraphFont"/>
    <w:rsid w:val="00481623"/>
  </w:style>
  <w:style w:type="character" w:customStyle="1" w:styleId="pl-smi">
    <w:name w:val="pl-smi"/>
    <w:basedOn w:val="DefaultParagraphFont"/>
    <w:rsid w:val="00481623"/>
  </w:style>
  <w:style w:type="character" w:customStyle="1" w:styleId="pl-kos">
    <w:name w:val="pl-kos"/>
    <w:basedOn w:val="DefaultParagraphFont"/>
    <w:rsid w:val="00481623"/>
  </w:style>
  <w:style w:type="character" w:customStyle="1" w:styleId="pl-en">
    <w:name w:val="pl-en"/>
    <w:basedOn w:val="DefaultParagraphFont"/>
    <w:rsid w:val="00481623"/>
  </w:style>
  <w:style w:type="character" w:customStyle="1" w:styleId="pl-s">
    <w:name w:val="pl-s"/>
    <w:basedOn w:val="DefaultParagraphFont"/>
    <w:rsid w:val="00481623"/>
  </w:style>
  <w:style w:type="character" w:styleId="HTMLCode">
    <w:name w:val="HTML Code"/>
    <w:basedOn w:val="DefaultParagraphFont"/>
    <w:uiPriority w:val="99"/>
    <w:semiHidden/>
    <w:unhideWhenUsed/>
    <w:rsid w:val="00F816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4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2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3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0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581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1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80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62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044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05493153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803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17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68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79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76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01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8425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798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44315670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92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08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580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26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680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78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6825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14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27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2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03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39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124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1640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2129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E03C-5E15-4177-AD71-F6BF9D80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1230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3599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Ngoc Tran</cp:lastModifiedBy>
  <cp:revision>977</cp:revision>
  <cp:lastPrinted>2010-11-26T02:45:00Z</cp:lastPrinted>
  <dcterms:created xsi:type="dcterms:W3CDTF">2019-06-26T16:09:00Z</dcterms:created>
  <dcterms:modified xsi:type="dcterms:W3CDTF">2020-05-12T10:04:00Z</dcterms:modified>
  <cp:category>Template</cp:category>
  <cp:contentStatus>20/11/2012</cp:contentStatus>
</cp:coreProperties>
</file>