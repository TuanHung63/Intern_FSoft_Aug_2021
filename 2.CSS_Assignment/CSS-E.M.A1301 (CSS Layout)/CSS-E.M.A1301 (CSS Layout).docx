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8161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790F546" wp14:editId="6F1E65FA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05E40C2" w14:textId="77777777" w:rsidR="005E64CE" w:rsidRPr="007355B1" w:rsidRDefault="005E64CE" w:rsidP="005E64CE">
      <w:pPr>
        <w:rPr>
          <w:rFonts w:cs="Arial"/>
        </w:rPr>
      </w:pPr>
    </w:p>
    <w:p w14:paraId="3AE6EFC6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4889599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83EFC33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035E2485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4DABBCAF" w14:textId="2B4B74E2" w:rsidR="005E64CE" w:rsidRPr="00F06998" w:rsidRDefault="00110029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CSS</w:t>
      </w:r>
      <w:r w:rsidR="002D2607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 xml:space="preserve"> Essentials</w:t>
      </w:r>
    </w:p>
    <w:p w14:paraId="50727285" w14:textId="75675B85" w:rsidR="005E64CE" w:rsidRPr="007355B1" w:rsidRDefault="0003092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Assignments</w:t>
      </w:r>
    </w:p>
    <w:p w14:paraId="51A03633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E8E615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4C3339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2855CC61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3263D65D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38C748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841E11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6BD48B3F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3B23866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5CE8D8DD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53EEDE7B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0DD9F26C" w14:textId="77777777" w:rsidR="005E64CE" w:rsidRPr="007355B1" w:rsidRDefault="005E64CE" w:rsidP="005E64CE">
      <w:pPr>
        <w:rPr>
          <w:rFonts w:cs="Arial"/>
          <w:color w:val="000000"/>
        </w:rPr>
      </w:pPr>
    </w:p>
    <w:p w14:paraId="7D35D5A0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15514467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9B9DED5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AA69328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36830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4F098B91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3C3C0FC5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735C7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1523A4FC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137D130B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40504904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630DE4E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2712A86A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02DAB264" w14:textId="77777777" w:rsidTr="00BF4722">
        <w:tc>
          <w:tcPr>
            <w:tcW w:w="540" w:type="dxa"/>
            <w:shd w:val="clear" w:color="auto" w:fill="D9D9D9"/>
          </w:tcPr>
          <w:p w14:paraId="11D3BD15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309888D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1FC84C5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622635A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6EE5E691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04CB35C6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3AF3D1C4" w14:textId="77777777" w:rsidTr="00BF4722">
        <w:tc>
          <w:tcPr>
            <w:tcW w:w="540" w:type="dxa"/>
          </w:tcPr>
          <w:p w14:paraId="1AFA686B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848C4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5F06E54C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26977C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1C8E8B4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38185B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A60C527" w14:textId="77777777" w:rsidTr="00BF4722">
        <w:tc>
          <w:tcPr>
            <w:tcW w:w="540" w:type="dxa"/>
          </w:tcPr>
          <w:p w14:paraId="36C31196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48688F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68419E5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38650A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174F1EF2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5162E7B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3DDC406B" w14:textId="77777777" w:rsidTr="00BF4722">
        <w:tc>
          <w:tcPr>
            <w:tcW w:w="540" w:type="dxa"/>
          </w:tcPr>
          <w:p w14:paraId="4D78494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AA0EA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52624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906BA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7F7C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D16A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6D8ACD3" w14:textId="77777777" w:rsidTr="00BF4722">
        <w:tc>
          <w:tcPr>
            <w:tcW w:w="540" w:type="dxa"/>
          </w:tcPr>
          <w:p w14:paraId="45A0139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91BCB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6A9D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736D0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CDDEEB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CF46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8BC903F" w14:textId="77777777" w:rsidTr="00BF4722">
        <w:tc>
          <w:tcPr>
            <w:tcW w:w="540" w:type="dxa"/>
          </w:tcPr>
          <w:p w14:paraId="416ABDD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702D5B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2CDFF8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3D00E3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BF4F9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95C65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C5B6AB6" w14:textId="77777777" w:rsidTr="00BF4722">
        <w:tc>
          <w:tcPr>
            <w:tcW w:w="540" w:type="dxa"/>
          </w:tcPr>
          <w:p w14:paraId="24F6AD4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63832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52ABEFC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91B438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FA1A1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C69C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05B64C4" w14:textId="77777777" w:rsidTr="00BF4722">
        <w:tc>
          <w:tcPr>
            <w:tcW w:w="540" w:type="dxa"/>
          </w:tcPr>
          <w:p w14:paraId="5A19C9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57A1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ED2676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D588A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E824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DFF2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AD02D3D" w14:textId="77777777" w:rsidTr="00BF4722">
        <w:tc>
          <w:tcPr>
            <w:tcW w:w="540" w:type="dxa"/>
          </w:tcPr>
          <w:p w14:paraId="7D35B61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097E9E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EF3F5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1F8D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8BA1F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D1FC7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111BB5B" w14:textId="77777777" w:rsidTr="00BF4722">
        <w:tc>
          <w:tcPr>
            <w:tcW w:w="540" w:type="dxa"/>
          </w:tcPr>
          <w:p w14:paraId="5F6451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8D16A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DAA024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E26CE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1DF8E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2603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B1B0E7" w14:textId="77777777" w:rsidTr="00BF4722">
        <w:tc>
          <w:tcPr>
            <w:tcW w:w="540" w:type="dxa"/>
          </w:tcPr>
          <w:p w14:paraId="104D4D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9C5C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9A84F1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8EE34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55BBC6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585B4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DC7FC5" w14:textId="77777777" w:rsidR="005E64CE" w:rsidRPr="007355B1" w:rsidRDefault="005E64CE" w:rsidP="005E64CE">
      <w:pPr>
        <w:rPr>
          <w:rFonts w:cs="Arial"/>
          <w:bCs/>
        </w:rPr>
      </w:pPr>
    </w:p>
    <w:p w14:paraId="041E95BE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2463402A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6746B286" w14:textId="77777777" w:rsidR="00BE3F93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40195511" w:history="1">
        <w:r w:rsidR="00BE3F93" w:rsidRPr="00CF433E">
          <w:rPr>
            <w:rStyle w:val="Hyperlink"/>
            <w:rFonts w:cs="Arial"/>
            <w:noProof/>
          </w:rPr>
          <w:t>Unit 12 – CSS Layout</w:t>
        </w:r>
        <w:r w:rsidR="00BE3F93">
          <w:rPr>
            <w:noProof/>
            <w:webHidden/>
          </w:rPr>
          <w:tab/>
        </w:r>
        <w:r w:rsidR="00BE3F93">
          <w:rPr>
            <w:noProof/>
            <w:webHidden/>
          </w:rPr>
          <w:fldChar w:fldCharType="begin"/>
        </w:r>
        <w:r w:rsidR="00BE3F93">
          <w:rPr>
            <w:noProof/>
            <w:webHidden/>
          </w:rPr>
          <w:instrText xml:space="preserve"> PAGEREF _Toc40195511 \h </w:instrText>
        </w:r>
        <w:r w:rsidR="00BE3F93">
          <w:rPr>
            <w:noProof/>
            <w:webHidden/>
          </w:rPr>
        </w:r>
        <w:r w:rsidR="00BE3F93">
          <w:rPr>
            <w:noProof/>
            <w:webHidden/>
          </w:rPr>
          <w:fldChar w:fldCharType="separate"/>
        </w:r>
        <w:r w:rsidR="00BE3F93">
          <w:rPr>
            <w:noProof/>
            <w:webHidden/>
          </w:rPr>
          <w:t>4</w:t>
        </w:r>
        <w:r w:rsidR="00BE3F93">
          <w:rPr>
            <w:noProof/>
            <w:webHidden/>
          </w:rPr>
          <w:fldChar w:fldCharType="end"/>
        </w:r>
      </w:hyperlink>
    </w:p>
    <w:p w14:paraId="1E3BAC01" w14:textId="77777777" w:rsidR="00BE3F93" w:rsidRDefault="00853F9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5512" w:history="1">
        <w:r w:rsidR="00BE3F93" w:rsidRPr="00CF433E">
          <w:rPr>
            <w:rStyle w:val="Hyperlink"/>
            <w:noProof/>
          </w:rPr>
          <w:t>Objectives:</w:t>
        </w:r>
        <w:r w:rsidR="00BE3F93">
          <w:rPr>
            <w:noProof/>
            <w:webHidden/>
          </w:rPr>
          <w:tab/>
        </w:r>
        <w:r w:rsidR="00BE3F93">
          <w:rPr>
            <w:noProof/>
            <w:webHidden/>
          </w:rPr>
          <w:fldChar w:fldCharType="begin"/>
        </w:r>
        <w:r w:rsidR="00BE3F93">
          <w:rPr>
            <w:noProof/>
            <w:webHidden/>
          </w:rPr>
          <w:instrText xml:space="preserve"> PAGEREF _Toc40195512 \h </w:instrText>
        </w:r>
        <w:r w:rsidR="00BE3F93">
          <w:rPr>
            <w:noProof/>
            <w:webHidden/>
          </w:rPr>
        </w:r>
        <w:r w:rsidR="00BE3F93">
          <w:rPr>
            <w:noProof/>
            <w:webHidden/>
          </w:rPr>
          <w:fldChar w:fldCharType="separate"/>
        </w:r>
        <w:r w:rsidR="00BE3F93">
          <w:rPr>
            <w:noProof/>
            <w:webHidden/>
          </w:rPr>
          <w:t>4</w:t>
        </w:r>
        <w:r w:rsidR="00BE3F93">
          <w:rPr>
            <w:noProof/>
            <w:webHidden/>
          </w:rPr>
          <w:fldChar w:fldCharType="end"/>
        </w:r>
      </w:hyperlink>
    </w:p>
    <w:p w14:paraId="7242565C" w14:textId="77777777" w:rsidR="00BE3F93" w:rsidRDefault="00853F9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5513" w:history="1">
        <w:r w:rsidR="00BE3F93" w:rsidRPr="00CF433E">
          <w:rPr>
            <w:rStyle w:val="Hyperlink"/>
            <w:noProof/>
          </w:rPr>
          <w:t>Project Structure</w:t>
        </w:r>
        <w:r w:rsidR="00BE3F93">
          <w:rPr>
            <w:noProof/>
            <w:webHidden/>
          </w:rPr>
          <w:tab/>
        </w:r>
        <w:r w:rsidR="00BE3F93">
          <w:rPr>
            <w:noProof/>
            <w:webHidden/>
          </w:rPr>
          <w:fldChar w:fldCharType="begin"/>
        </w:r>
        <w:r w:rsidR="00BE3F93">
          <w:rPr>
            <w:noProof/>
            <w:webHidden/>
          </w:rPr>
          <w:instrText xml:space="preserve"> PAGEREF _Toc40195513 \h </w:instrText>
        </w:r>
        <w:r w:rsidR="00BE3F93">
          <w:rPr>
            <w:noProof/>
            <w:webHidden/>
          </w:rPr>
        </w:r>
        <w:r w:rsidR="00BE3F93">
          <w:rPr>
            <w:noProof/>
            <w:webHidden/>
          </w:rPr>
          <w:fldChar w:fldCharType="separate"/>
        </w:r>
        <w:r w:rsidR="00BE3F93">
          <w:rPr>
            <w:noProof/>
            <w:webHidden/>
          </w:rPr>
          <w:t>4</w:t>
        </w:r>
        <w:r w:rsidR="00BE3F93">
          <w:rPr>
            <w:noProof/>
            <w:webHidden/>
          </w:rPr>
          <w:fldChar w:fldCharType="end"/>
        </w:r>
      </w:hyperlink>
    </w:p>
    <w:p w14:paraId="75F809DE" w14:textId="77777777" w:rsidR="00BE3F93" w:rsidRDefault="00853F9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5514" w:history="1">
        <w:r w:rsidR="00BE3F93" w:rsidRPr="00CF433E">
          <w:rPr>
            <w:rStyle w:val="Hyperlink"/>
            <w:noProof/>
          </w:rPr>
          <w:t>Problem 1:</w:t>
        </w:r>
        <w:r w:rsidR="00BE3F93">
          <w:rPr>
            <w:noProof/>
            <w:webHidden/>
          </w:rPr>
          <w:tab/>
        </w:r>
        <w:r w:rsidR="00BE3F93">
          <w:rPr>
            <w:noProof/>
            <w:webHidden/>
          </w:rPr>
          <w:fldChar w:fldCharType="begin"/>
        </w:r>
        <w:r w:rsidR="00BE3F93">
          <w:rPr>
            <w:noProof/>
            <w:webHidden/>
          </w:rPr>
          <w:instrText xml:space="preserve"> PAGEREF _Toc40195514 \h </w:instrText>
        </w:r>
        <w:r w:rsidR="00BE3F93">
          <w:rPr>
            <w:noProof/>
            <w:webHidden/>
          </w:rPr>
        </w:r>
        <w:r w:rsidR="00BE3F93">
          <w:rPr>
            <w:noProof/>
            <w:webHidden/>
          </w:rPr>
          <w:fldChar w:fldCharType="separate"/>
        </w:r>
        <w:r w:rsidR="00BE3F93">
          <w:rPr>
            <w:noProof/>
            <w:webHidden/>
          </w:rPr>
          <w:t>4</w:t>
        </w:r>
        <w:r w:rsidR="00BE3F93">
          <w:rPr>
            <w:noProof/>
            <w:webHidden/>
          </w:rPr>
          <w:fldChar w:fldCharType="end"/>
        </w:r>
      </w:hyperlink>
    </w:p>
    <w:p w14:paraId="479F92FE" w14:textId="77777777" w:rsidR="00BE3F93" w:rsidRDefault="00853F9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5515" w:history="1">
        <w:r w:rsidR="00BE3F93" w:rsidRPr="00CF433E">
          <w:rPr>
            <w:rStyle w:val="Hyperlink"/>
            <w:noProof/>
          </w:rPr>
          <w:t>Problem 2:</w:t>
        </w:r>
        <w:r w:rsidR="00BE3F93">
          <w:rPr>
            <w:noProof/>
            <w:webHidden/>
          </w:rPr>
          <w:tab/>
        </w:r>
        <w:r w:rsidR="00BE3F93">
          <w:rPr>
            <w:noProof/>
            <w:webHidden/>
          </w:rPr>
          <w:fldChar w:fldCharType="begin"/>
        </w:r>
        <w:r w:rsidR="00BE3F93">
          <w:rPr>
            <w:noProof/>
            <w:webHidden/>
          </w:rPr>
          <w:instrText xml:space="preserve"> PAGEREF _Toc40195515 \h </w:instrText>
        </w:r>
        <w:r w:rsidR="00BE3F93">
          <w:rPr>
            <w:noProof/>
            <w:webHidden/>
          </w:rPr>
        </w:r>
        <w:r w:rsidR="00BE3F93">
          <w:rPr>
            <w:noProof/>
            <w:webHidden/>
          </w:rPr>
          <w:fldChar w:fldCharType="separate"/>
        </w:r>
        <w:r w:rsidR="00BE3F93">
          <w:rPr>
            <w:noProof/>
            <w:webHidden/>
          </w:rPr>
          <w:t>4</w:t>
        </w:r>
        <w:r w:rsidR="00BE3F93">
          <w:rPr>
            <w:noProof/>
            <w:webHidden/>
          </w:rPr>
          <w:fldChar w:fldCharType="end"/>
        </w:r>
      </w:hyperlink>
    </w:p>
    <w:p w14:paraId="4FD6F22A" w14:textId="77777777" w:rsidR="00BE3F93" w:rsidRDefault="00853F9D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5516" w:history="1">
        <w:r w:rsidR="00BE3F93" w:rsidRPr="00CF433E">
          <w:rPr>
            <w:rStyle w:val="Hyperlink"/>
            <w:noProof/>
          </w:rPr>
          <w:t>Problem 2:</w:t>
        </w:r>
        <w:r w:rsidR="00BE3F93">
          <w:rPr>
            <w:noProof/>
            <w:webHidden/>
          </w:rPr>
          <w:tab/>
        </w:r>
        <w:r w:rsidR="00BE3F93">
          <w:rPr>
            <w:noProof/>
            <w:webHidden/>
          </w:rPr>
          <w:fldChar w:fldCharType="begin"/>
        </w:r>
        <w:r w:rsidR="00BE3F93">
          <w:rPr>
            <w:noProof/>
            <w:webHidden/>
          </w:rPr>
          <w:instrText xml:space="preserve"> PAGEREF _Toc40195516 \h </w:instrText>
        </w:r>
        <w:r w:rsidR="00BE3F93">
          <w:rPr>
            <w:noProof/>
            <w:webHidden/>
          </w:rPr>
        </w:r>
        <w:r w:rsidR="00BE3F93">
          <w:rPr>
            <w:noProof/>
            <w:webHidden/>
          </w:rPr>
          <w:fldChar w:fldCharType="separate"/>
        </w:r>
        <w:r w:rsidR="00BE3F93">
          <w:rPr>
            <w:noProof/>
            <w:webHidden/>
          </w:rPr>
          <w:t>5</w:t>
        </w:r>
        <w:r w:rsidR="00BE3F93">
          <w:rPr>
            <w:noProof/>
            <w:webHidden/>
          </w:rPr>
          <w:fldChar w:fldCharType="end"/>
        </w:r>
      </w:hyperlink>
    </w:p>
    <w:p w14:paraId="1DBF5485" w14:textId="7390E362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501A2F28" w14:textId="77777777" w:rsidR="00DA3871" w:rsidRPr="007355B1" w:rsidRDefault="00DA3871">
      <w:pPr>
        <w:rPr>
          <w:rFonts w:cs="Arial"/>
        </w:rPr>
      </w:pPr>
    </w:p>
    <w:p w14:paraId="178FFE41" w14:textId="77777777" w:rsidR="00DA3871" w:rsidRPr="007355B1" w:rsidRDefault="00DA3871">
      <w:pPr>
        <w:rPr>
          <w:rFonts w:cs="Arial"/>
        </w:rPr>
      </w:pPr>
    </w:p>
    <w:p w14:paraId="0A19CC99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1ACAB9EA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1EB786E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6E4AFF8D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B2911" wp14:editId="04A37E1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E3AB13E" w14:textId="6A6FAC29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A5D29">
              <w:rPr>
                <w:rFonts w:cs="Arial"/>
                <w:b/>
                <w:color w:val="FFFFFF" w:themeColor="background1"/>
                <w:sz w:val="20"/>
                <w:szCs w:val="24"/>
              </w:rPr>
              <w:t>CSS</w:t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-E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D761DA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FC24C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 w:rsidR="00957FD7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  <w:r w:rsidR="00F86411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3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</w:p>
          <w:p w14:paraId="3CAE7C74" w14:textId="63A1A9DA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14:paraId="0CE93B52" w14:textId="77763DCF" w:rsidR="009521F1" w:rsidRPr="00035C3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5C3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N/A</w:t>
            </w:r>
          </w:p>
          <w:p w14:paraId="6A956FB6" w14:textId="6B271D7A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6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2B6FE242" w14:textId="1C6CF8F4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0" w:name="_Toc40195511"/>
      <w:r>
        <w:rPr>
          <w:rFonts w:ascii="Arial" w:hAnsi="Arial" w:cs="Arial"/>
        </w:rPr>
        <w:t xml:space="preserve">Unit </w:t>
      </w:r>
      <w:r w:rsidR="00E67E67">
        <w:rPr>
          <w:rFonts w:ascii="Arial" w:hAnsi="Arial" w:cs="Arial"/>
        </w:rPr>
        <w:t>1</w:t>
      </w:r>
      <w:r w:rsidR="00F8641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2517B0">
        <w:rPr>
          <w:rFonts w:ascii="Arial" w:hAnsi="Arial" w:cs="Arial"/>
        </w:rPr>
        <w:t>–</w:t>
      </w:r>
      <w:r w:rsidR="00616427">
        <w:rPr>
          <w:rFonts w:ascii="Arial" w:hAnsi="Arial" w:cs="Arial"/>
        </w:rPr>
        <w:t xml:space="preserve"> </w:t>
      </w:r>
      <w:r w:rsidR="00957FD7">
        <w:rPr>
          <w:rFonts w:ascii="Arial" w:hAnsi="Arial" w:cs="Arial"/>
        </w:rPr>
        <w:t>CSS Layout</w:t>
      </w:r>
      <w:bookmarkEnd w:id="0"/>
    </w:p>
    <w:p w14:paraId="7E47D830" w14:textId="599E1A51" w:rsidR="000C1FE0" w:rsidRPr="00E64EBA" w:rsidRDefault="000C1FE0" w:rsidP="00E43FDB">
      <w:pPr>
        <w:pStyle w:val="FALev3"/>
        <w:spacing w:line="240" w:lineRule="auto"/>
      </w:pPr>
      <w:bookmarkStart w:id="1" w:name="_Toc40195512"/>
      <w:r w:rsidRPr="00E64EBA">
        <w:t>Objective</w:t>
      </w:r>
      <w:r w:rsidR="00B94847" w:rsidRPr="00E64EBA">
        <w:t>s</w:t>
      </w:r>
      <w:r w:rsidRPr="00E64EBA">
        <w:t>:</w:t>
      </w:r>
      <w:bookmarkEnd w:id="1"/>
      <w:r w:rsidRPr="00E64EBA">
        <w:t xml:space="preserve"> </w:t>
      </w:r>
    </w:p>
    <w:p w14:paraId="63A65C22" w14:textId="5EC3F46C" w:rsidR="00A628CB" w:rsidRPr="008210F1" w:rsidRDefault="005807F2" w:rsidP="005807F2">
      <w:pPr>
        <w:pStyle w:val="ListParagraph"/>
        <w:numPr>
          <w:ilvl w:val="0"/>
          <w:numId w:val="6"/>
        </w:numPr>
        <w:spacing w:before="120" w:line="240" w:lineRule="auto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W</w:t>
      </w:r>
      <w:r w:rsidRPr="005807F2">
        <w:rPr>
          <w:rFonts w:cs="Arial"/>
          <w:sz w:val="20"/>
          <w:szCs w:val="20"/>
          <w:lang w:val="en-US"/>
        </w:rPr>
        <w:t>orking with the CSS column-count, column-width, column-gap, column-span and column-rule  properties and values</w:t>
      </w:r>
    </w:p>
    <w:p w14:paraId="7819A88E" w14:textId="4432E584" w:rsidR="007544F3" w:rsidRDefault="00B22E21" w:rsidP="00E43FDB">
      <w:pPr>
        <w:pStyle w:val="FALev3"/>
        <w:spacing w:line="240" w:lineRule="auto"/>
      </w:pPr>
      <w:bookmarkStart w:id="2" w:name="_Toc40195513"/>
      <w:r>
        <w:t>Project Structure</w:t>
      </w:r>
      <w:bookmarkEnd w:id="2"/>
    </w:p>
    <w:p w14:paraId="2D677483" w14:textId="17F2455E" w:rsidR="004E55FE" w:rsidRDefault="003154EF" w:rsidP="00E43FDB">
      <w:pPr>
        <w:pStyle w:val="ListParagraph"/>
        <w:numPr>
          <w:ilvl w:val="0"/>
          <w:numId w:val="10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A project called </w:t>
      </w:r>
      <w:r w:rsidR="00786EAA">
        <w:rPr>
          <w:b/>
          <w:lang w:val="en-US"/>
        </w:rPr>
        <w:t>CSS</w:t>
      </w:r>
      <w:r w:rsidR="006E715E" w:rsidRPr="006E715E">
        <w:rPr>
          <w:b/>
          <w:lang w:val="en-US"/>
        </w:rPr>
        <w:t>-E.</w:t>
      </w:r>
      <w:r w:rsidR="00853D69">
        <w:rPr>
          <w:b/>
          <w:lang w:val="en-US"/>
        </w:rPr>
        <w:t>M</w:t>
      </w:r>
      <w:r w:rsidR="006E715E" w:rsidRPr="006E715E">
        <w:rPr>
          <w:b/>
          <w:lang w:val="en-US"/>
        </w:rPr>
        <w:t>.A</w:t>
      </w:r>
      <w:r w:rsidR="005807F2">
        <w:rPr>
          <w:b/>
          <w:lang w:val="en-US"/>
        </w:rPr>
        <w:t>1</w:t>
      </w:r>
      <w:r w:rsidR="00F86411">
        <w:rPr>
          <w:b/>
          <w:lang w:val="en-US"/>
        </w:rPr>
        <w:t>3</w:t>
      </w:r>
      <w:bookmarkStart w:id="3" w:name="_GoBack"/>
      <w:bookmarkEnd w:id="3"/>
      <w:r w:rsidR="00957FD7">
        <w:rPr>
          <w:b/>
          <w:lang w:val="en-US"/>
        </w:rPr>
        <w:t>01</w:t>
      </w:r>
      <w:r w:rsidR="002A2360">
        <w:rPr>
          <w:lang w:val="en-US"/>
        </w:rPr>
        <w:t xml:space="preserve"> (this will be your </w:t>
      </w:r>
      <w:r w:rsidR="007E3347">
        <w:rPr>
          <w:lang w:val="en-US"/>
        </w:rPr>
        <w:t>root</w:t>
      </w:r>
      <w:r w:rsidR="002A2360">
        <w:rPr>
          <w:lang w:val="en-US"/>
        </w:rPr>
        <w:t xml:space="preserve"> folder)</w:t>
      </w:r>
      <w:r>
        <w:rPr>
          <w:lang w:val="en-US"/>
        </w:rPr>
        <w:t xml:space="preserve"> is provided to you</w:t>
      </w:r>
    </w:p>
    <w:p w14:paraId="7D2C1BDB" w14:textId="22BF533F" w:rsidR="00FA075E" w:rsidRPr="00A05004" w:rsidRDefault="007E3347" w:rsidP="001B2C8E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Put your work for each problem in corresponding folder inside root folder</w:t>
      </w:r>
    </w:p>
    <w:p w14:paraId="67FEE557" w14:textId="5CA911E6" w:rsidR="00C963C1" w:rsidRDefault="00D301B9" w:rsidP="001B2C8E">
      <w:pPr>
        <w:pStyle w:val="FALev3"/>
        <w:rPr>
          <w:rFonts w:ascii="Palatino" w:hAnsi="Palatino"/>
          <w:color w:val="333333"/>
          <w:spacing w:val="-1"/>
          <w:sz w:val="36"/>
          <w:szCs w:val="36"/>
        </w:rPr>
      </w:pPr>
      <w:bookmarkStart w:id="4" w:name="_Toc40195514"/>
      <w:r>
        <w:t>Problem</w:t>
      </w:r>
      <w:r w:rsidR="00DB6DAA">
        <w:t xml:space="preserve"> 1</w:t>
      </w:r>
      <w:r w:rsidR="000C1FE0" w:rsidRPr="00EA4B6A">
        <w:t>:</w:t>
      </w:r>
      <w:bookmarkEnd w:id="4"/>
      <w:r w:rsidR="00A23B80" w:rsidRPr="00A23B80">
        <w:rPr>
          <w:rFonts w:ascii="Palatino" w:hAnsi="Palatino"/>
          <w:color w:val="333333"/>
          <w:spacing w:val="-1"/>
          <w:sz w:val="36"/>
          <w:szCs w:val="36"/>
        </w:rPr>
        <w:t xml:space="preserve"> </w:t>
      </w:r>
    </w:p>
    <w:p w14:paraId="4F9B2183" w14:textId="234D63AB" w:rsidR="00E67E67" w:rsidRPr="00E67E67" w:rsidRDefault="005807F2" w:rsidP="005807F2">
      <w:pPr>
        <w:pStyle w:val="DSYeuCau"/>
        <w:numPr>
          <w:ilvl w:val="0"/>
          <w:numId w:val="0"/>
        </w:numPr>
      </w:pPr>
      <w:r w:rsidRPr="005807F2">
        <w:rPr>
          <w:lang w:val="vi-VN"/>
        </w:rPr>
        <w:t xml:space="preserve">In this task you need to create three columns, with a </w:t>
      </w:r>
      <w:r w:rsidRPr="00957FD7">
        <w:rPr>
          <w:rStyle w:val="FACode2Char"/>
        </w:rPr>
        <w:t>50px</w:t>
      </w:r>
      <w:r w:rsidRPr="005807F2">
        <w:rPr>
          <w:lang w:val="vi-VN"/>
        </w:rPr>
        <w:t xml:space="preserve"> gap between each column.</w:t>
      </w:r>
    </w:p>
    <w:p w14:paraId="74E864D5" w14:textId="77777777" w:rsidR="00E67E67" w:rsidRPr="00DE1935" w:rsidRDefault="00E67E67" w:rsidP="00DE1935">
      <w:pPr>
        <w:rPr>
          <w:lang w:val="en-US"/>
        </w:rPr>
      </w:pPr>
    </w:p>
    <w:p w14:paraId="23B04568" w14:textId="5AD07FE7" w:rsidR="002F6C8D" w:rsidRDefault="004A0437" w:rsidP="004A0437">
      <w:pPr>
        <w:rPr>
          <w:lang w:val="en-US"/>
        </w:rPr>
      </w:pPr>
      <w:r>
        <w:rPr>
          <w:lang w:val="en-US"/>
        </w:rPr>
        <w:t>Expected output:</w:t>
      </w:r>
    </w:p>
    <w:p w14:paraId="4F4B2D69" w14:textId="04F19DC7" w:rsidR="006F4B23" w:rsidRPr="004A0437" w:rsidRDefault="005807F2" w:rsidP="004A0437">
      <w:r>
        <w:rPr>
          <w:noProof/>
          <w:lang w:val="en-US"/>
        </w:rPr>
        <w:drawing>
          <wp:inline distT="0" distB="0" distL="0" distR="0" wp14:anchorId="35A79767" wp14:editId="353C863E">
            <wp:extent cx="6119495" cy="3603814"/>
            <wp:effectExtent l="0" t="0" r="0" b="0"/>
            <wp:docPr id="2" name="Picture 2" descr="Three columns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 columns of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0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E0A6" w14:textId="77777777" w:rsidR="006F4B23" w:rsidRPr="00B9758F" w:rsidRDefault="006F4B23" w:rsidP="006F4B23">
      <w:pPr>
        <w:pStyle w:val="FALev3"/>
      </w:pPr>
      <w:bookmarkStart w:id="5" w:name="_Toc40195515"/>
      <w:r>
        <w:t>Problem 2</w:t>
      </w:r>
      <w:r w:rsidRPr="00EA4B6A">
        <w:t>:</w:t>
      </w:r>
      <w:bookmarkEnd w:id="5"/>
      <w:r w:rsidRPr="00D15663">
        <w:fldChar w:fldCharType="begin"/>
      </w:r>
      <w:r w:rsidRPr="00D15663">
        <w:instrText xml:space="preserve"> INCLUDEPICTURE "https://mdn.mozillademos.org/files/17118/selectors1.jpg" \* MERGEFORMATINET </w:instrText>
      </w:r>
      <w:r w:rsidRPr="00D15663">
        <w:fldChar w:fldCharType="end"/>
      </w:r>
    </w:p>
    <w:p w14:paraId="70D2AE8D" w14:textId="4E9B7033" w:rsidR="0003486B" w:rsidRPr="0003486B" w:rsidRDefault="0003486B" w:rsidP="0003486B">
      <w:r w:rsidRPr="0003486B">
        <w:t>In this problem</w:t>
      </w:r>
      <w:r w:rsidR="00F64B08" w:rsidRPr="0003486B">
        <w:t xml:space="preserve">, </w:t>
      </w:r>
      <w:r w:rsidRPr="0003486B">
        <w:t xml:space="preserve">create columns which have a minimum width of </w:t>
      </w:r>
      <w:r w:rsidRPr="00957FD7">
        <w:rPr>
          <w:rStyle w:val="FACode2Char"/>
        </w:rPr>
        <w:t>200px</w:t>
      </w:r>
      <w:r w:rsidRPr="0003486B">
        <w:t>.</w:t>
      </w:r>
    </w:p>
    <w:p w14:paraId="7BBF363D" w14:textId="4628EF22" w:rsidR="006F4B23" w:rsidRDefault="0003486B" w:rsidP="0003486B">
      <w:r w:rsidRPr="0003486B">
        <w:t xml:space="preserve">Then, add a </w:t>
      </w:r>
      <w:r w:rsidRPr="0003486B">
        <w:rPr>
          <w:rStyle w:val="FACode2Char"/>
        </w:rPr>
        <w:t>5px</w:t>
      </w:r>
      <w:r w:rsidRPr="0003486B">
        <w:t xml:space="preserve">, grey rule between each column, ensuring there is </w:t>
      </w:r>
      <w:r w:rsidRPr="0003486B">
        <w:rPr>
          <w:rStyle w:val="FACode2Char"/>
        </w:rPr>
        <w:t>10px</w:t>
      </w:r>
      <w:r w:rsidRPr="0003486B">
        <w:t xml:space="preserve"> of space between the edge of the rule and the column content.</w:t>
      </w:r>
    </w:p>
    <w:p w14:paraId="75F2FC2A" w14:textId="77777777" w:rsidR="00867DBE" w:rsidRDefault="00867DBE" w:rsidP="00867DBE">
      <w:pPr>
        <w:spacing w:after="0"/>
        <w:rPr>
          <w:noProof/>
          <w:lang w:val="en-US"/>
        </w:rPr>
      </w:pPr>
    </w:p>
    <w:p w14:paraId="2B6AC99D" w14:textId="77777777" w:rsidR="0003486B" w:rsidRPr="006F4B23" w:rsidRDefault="0003486B" w:rsidP="00867DBE">
      <w:pPr>
        <w:spacing w:after="0"/>
        <w:rPr>
          <w:noProof/>
          <w:lang w:val="en-US"/>
        </w:rPr>
      </w:pPr>
    </w:p>
    <w:p w14:paraId="34443BAB" w14:textId="357AA43E" w:rsidR="006F4B23" w:rsidRDefault="006F4B23" w:rsidP="006F4B23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Expected output: </w:t>
      </w:r>
    </w:p>
    <w:p w14:paraId="514077D0" w14:textId="77777777" w:rsidR="00F64B08" w:rsidRDefault="00F64B08" w:rsidP="006F4B23">
      <w:pPr>
        <w:spacing w:after="0" w:line="240" w:lineRule="auto"/>
        <w:rPr>
          <w:noProof/>
          <w:lang w:val="en-US"/>
        </w:rPr>
      </w:pPr>
    </w:p>
    <w:p w14:paraId="69170848" w14:textId="05344742" w:rsidR="006F4B23" w:rsidRDefault="0003486B" w:rsidP="009F0BF3">
      <w:pPr>
        <w:spacing w:after="0" w:line="24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0D8D5A6" wp14:editId="0DAF2933">
            <wp:extent cx="6119495" cy="3345190"/>
            <wp:effectExtent l="0" t="0" r="0" b="7620"/>
            <wp:docPr id="4" name="Picture 4" descr="Three columns of text with a grey rule between t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ree columns of text with a grey rule between the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DF6B" w14:textId="77777777" w:rsidR="006F4B23" w:rsidRDefault="006F4B23" w:rsidP="006F4B23">
      <w:pPr>
        <w:spacing w:after="0" w:line="240" w:lineRule="auto"/>
        <w:rPr>
          <w:noProof/>
          <w:lang w:val="en-US"/>
        </w:rPr>
      </w:pPr>
    </w:p>
    <w:p w14:paraId="5032F66B" w14:textId="77777777" w:rsidR="006F4B23" w:rsidRDefault="006F4B23" w:rsidP="006F4B23">
      <w:pPr>
        <w:spacing w:after="0" w:line="240" w:lineRule="auto"/>
        <w:rPr>
          <w:noProof/>
          <w:lang w:val="en-US"/>
        </w:rPr>
      </w:pPr>
    </w:p>
    <w:p w14:paraId="13CC33CA" w14:textId="06FBABAF" w:rsidR="0003486B" w:rsidRDefault="0003486B" w:rsidP="0003486B">
      <w:pPr>
        <w:pStyle w:val="FALev3"/>
      </w:pPr>
      <w:bookmarkStart w:id="6" w:name="_Toc40195516"/>
      <w:r>
        <w:t>Problem 2</w:t>
      </w:r>
      <w:r w:rsidRPr="00EA4B6A">
        <w:t>:</w:t>
      </w:r>
      <w:bookmarkEnd w:id="6"/>
    </w:p>
    <w:p w14:paraId="26796071" w14:textId="3E743A4B" w:rsidR="0003486B" w:rsidRDefault="0003486B" w:rsidP="0003486B">
      <w:pPr>
        <w:rPr>
          <w:noProof/>
        </w:rPr>
      </w:pPr>
      <w:r w:rsidRPr="0003486B">
        <w:rPr>
          <w:noProof/>
        </w:rPr>
        <w:t>Cause the element containing the heading and subheading to span across all columns so it looks like the image.</w:t>
      </w:r>
    </w:p>
    <w:p w14:paraId="197583A7" w14:textId="7C46AD53" w:rsidR="0003486B" w:rsidRPr="0003486B" w:rsidRDefault="0003486B" w:rsidP="0003486B">
      <w:pPr>
        <w:rPr>
          <w:noProof/>
          <w:lang w:val="en-US"/>
        </w:rPr>
      </w:pPr>
      <w:r>
        <w:rPr>
          <w:noProof/>
          <w:lang w:val="en-US"/>
        </w:rPr>
        <w:t>Expected output:</w:t>
      </w:r>
    </w:p>
    <w:p w14:paraId="7662D8AB" w14:textId="2C88FCA8" w:rsidR="0003486B" w:rsidRDefault="0003486B" w:rsidP="0003486B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51BD7824" wp14:editId="2FC36E26">
            <wp:extent cx="6118670" cy="4048125"/>
            <wp:effectExtent l="0" t="0" r="0" b="0"/>
            <wp:docPr id="6" name="Picture 6" descr="Three columns of text with a heading and subheading spanning all three in the midd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e columns of text with a heading and subheading spanning all three in the midd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30" cy="40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E4D1" w14:textId="3D7C9AD7"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lastRenderedPageBreak/>
        <w:t>-- THE END --</w:t>
      </w:r>
    </w:p>
    <w:sectPr w:rsidR="00EE02B4" w:rsidRPr="00EE02B4" w:rsidSect="00BE773D">
      <w:headerReference w:type="default" r:id="rId13"/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FD62" w14:textId="77777777" w:rsidR="00853F9D" w:rsidRDefault="00853F9D" w:rsidP="00697B23">
      <w:pPr>
        <w:pStyle w:val="PB1"/>
      </w:pPr>
      <w:r>
        <w:separator/>
      </w:r>
    </w:p>
  </w:endnote>
  <w:endnote w:type="continuationSeparator" w:id="0">
    <w:p w14:paraId="2578CB5F" w14:textId="77777777" w:rsidR="00853F9D" w:rsidRDefault="00853F9D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324F" w14:textId="77777777" w:rsidR="00E67E67" w:rsidRPr="00171177" w:rsidRDefault="00E67E67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E3F93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E3F93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5F90A" w14:textId="77777777" w:rsidR="00853F9D" w:rsidRDefault="00853F9D" w:rsidP="00697B23">
      <w:pPr>
        <w:pStyle w:val="PB1"/>
      </w:pPr>
      <w:r>
        <w:separator/>
      </w:r>
    </w:p>
  </w:footnote>
  <w:footnote w:type="continuationSeparator" w:id="0">
    <w:p w14:paraId="1454E8BA" w14:textId="77777777" w:rsidR="00853F9D" w:rsidRDefault="00853F9D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BF7A8" w14:textId="7D4FCDF5" w:rsidR="00E67E67" w:rsidRPr="00771EAB" w:rsidRDefault="00E67E67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Assignments</w:t>
    </w:r>
    <w:r w:rsidRPr="00771EAB">
      <w:rPr>
        <w:sz w:val="20"/>
        <w:lang w:val="en-US"/>
      </w:rPr>
      <w:tab/>
    </w:r>
    <w:r>
      <w:rPr>
        <w:sz w:val="20"/>
        <w:lang w:val="en-US"/>
      </w:rPr>
      <w:t>JavaScript</w:t>
    </w:r>
    <w:r>
      <w:rPr>
        <w:sz w:val="20"/>
      </w:rPr>
      <w:t xml:space="preserve">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5FA"/>
    <w:multiLevelType w:val="multilevel"/>
    <w:tmpl w:val="332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06E8F"/>
    <w:multiLevelType w:val="multilevel"/>
    <w:tmpl w:val="7FE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405BE"/>
    <w:multiLevelType w:val="multilevel"/>
    <w:tmpl w:val="01F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44998"/>
    <w:multiLevelType w:val="hybridMultilevel"/>
    <w:tmpl w:val="B86EE16E"/>
    <w:lvl w:ilvl="0" w:tplc="D2F0F894">
      <w:start w:val="1"/>
      <w:numFmt w:val="decimal"/>
      <w:pStyle w:val="FACode2"/>
      <w:lvlText w:val="%1."/>
      <w:lvlJc w:val="lef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31AF2"/>
    <w:multiLevelType w:val="multilevel"/>
    <w:tmpl w:val="B5CCE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97616"/>
    <w:multiLevelType w:val="multilevel"/>
    <w:tmpl w:val="D70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BC2593"/>
    <w:multiLevelType w:val="hybridMultilevel"/>
    <w:tmpl w:val="110C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F7ED3"/>
    <w:multiLevelType w:val="multilevel"/>
    <w:tmpl w:val="62D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311C9"/>
    <w:multiLevelType w:val="multilevel"/>
    <w:tmpl w:val="EDBE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70823"/>
    <w:multiLevelType w:val="multilevel"/>
    <w:tmpl w:val="CDB0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A3652"/>
    <w:multiLevelType w:val="multilevel"/>
    <w:tmpl w:val="365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D7391"/>
    <w:multiLevelType w:val="multilevel"/>
    <w:tmpl w:val="AFA8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8423D1"/>
    <w:multiLevelType w:val="multilevel"/>
    <w:tmpl w:val="8A3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EE60EB"/>
    <w:multiLevelType w:val="hybridMultilevel"/>
    <w:tmpl w:val="D430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644C8"/>
    <w:multiLevelType w:val="multilevel"/>
    <w:tmpl w:val="F48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42447E"/>
    <w:multiLevelType w:val="multilevel"/>
    <w:tmpl w:val="9736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410148"/>
    <w:multiLevelType w:val="multilevel"/>
    <w:tmpl w:val="C0D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93725"/>
    <w:multiLevelType w:val="hybridMultilevel"/>
    <w:tmpl w:val="FE188C5E"/>
    <w:lvl w:ilvl="0" w:tplc="DB46C5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61FDF"/>
    <w:multiLevelType w:val="multilevel"/>
    <w:tmpl w:val="CF2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1A228A"/>
    <w:multiLevelType w:val="multilevel"/>
    <w:tmpl w:val="874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256FF7"/>
    <w:multiLevelType w:val="multilevel"/>
    <w:tmpl w:val="587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3E1B2A"/>
    <w:multiLevelType w:val="hybridMultilevel"/>
    <w:tmpl w:val="9C3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4640E"/>
    <w:multiLevelType w:val="hybridMultilevel"/>
    <w:tmpl w:val="532E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30F5C"/>
    <w:multiLevelType w:val="multilevel"/>
    <w:tmpl w:val="E07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CC7B16"/>
    <w:multiLevelType w:val="multilevel"/>
    <w:tmpl w:val="8302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785C8A"/>
    <w:multiLevelType w:val="multilevel"/>
    <w:tmpl w:val="B898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460C2C"/>
    <w:multiLevelType w:val="multilevel"/>
    <w:tmpl w:val="5292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FF67E8"/>
    <w:multiLevelType w:val="multilevel"/>
    <w:tmpl w:val="F1F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F50C65"/>
    <w:multiLevelType w:val="multilevel"/>
    <w:tmpl w:val="7F7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05125D"/>
    <w:multiLevelType w:val="multilevel"/>
    <w:tmpl w:val="635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FF27EB"/>
    <w:multiLevelType w:val="multilevel"/>
    <w:tmpl w:val="3ED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56437C"/>
    <w:multiLevelType w:val="multilevel"/>
    <w:tmpl w:val="4F8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4972CE"/>
    <w:multiLevelType w:val="multilevel"/>
    <w:tmpl w:val="4DC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3"/>
  </w:num>
  <w:num w:numId="5">
    <w:abstractNumId w:val="4"/>
  </w:num>
  <w:num w:numId="6">
    <w:abstractNumId w:val="17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6"/>
  </w:num>
  <w:num w:numId="10">
    <w:abstractNumId w:val="9"/>
  </w:num>
  <w:num w:numId="11">
    <w:abstractNumId w:val="24"/>
  </w:num>
  <w:num w:numId="12">
    <w:abstractNumId w:val="1"/>
  </w:num>
  <w:num w:numId="13">
    <w:abstractNumId w:val="4"/>
    <w:lvlOverride w:ilvl="0">
      <w:startOverride w:val="1"/>
    </w:lvlOverride>
  </w:num>
  <w:num w:numId="14">
    <w:abstractNumId w:val="30"/>
  </w:num>
  <w:num w:numId="15">
    <w:abstractNumId w:val="4"/>
    <w:lvlOverride w:ilvl="0">
      <w:startOverride w:val="1"/>
    </w:lvlOverride>
  </w:num>
  <w:num w:numId="16">
    <w:abstractNumId w:val="18"/>
  </w:num>
  <w:num w:numId="17">
    <w:abstractNumId w:val="34"/>
  </w:num>
  <w:num w:numId="18">
    <w:abstractNumId w:val="31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20"/>
  </w:num>
  <w:num w:numId="22">
    <w:abstractNumId w:val="5"/>
  </w:num>
  <w:num w:numId="23">
    <w:abstractNumId w:val="27"/>
  </w:num>
  <w:num w:numId="24">
    <w:abstractNumId w:val="26"/>
  </w:num>
  <w:num w:numId="25">
    <w:abstractNumId w:val="10"/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19"/>
  </w:num>
  <w:num w:numId="29">
    <w:abstractNumId w:val="4"/>
    <w:lvlOverride w:ilvl="0">
      <w:startOverride w:val="1"/>
    </w:lvlOverride>
  </w:num>
  <w:num w:numId="30">
    <w:abstractNumId w:val="29"/>
  </w:num>
  <w:num w:numId="31">
    <w:abstractNumId w:val="4"/>
    <w:lvlOverride w:ilvl="0">
      <w:startOverride w:val="1"/>
    </w:lvlOverride>
  </w:num>
  <w:num w:numId="32">
    <w:abstractNumId w:val="36"/>
  </w:num>
  <w:num w:numId="33">
    <w:abstractNumId w:val="37"/>
  </w:num>
  <w:num w:numId="34">
    <w:abstractNumId w:val="14"/>
  </w:num>
  <w:num w:numId="35">
    <w:abstractNumId w:val="4"/>
    <w:lvlOverride w:ilvl="0">
      <w:startOverride w:val="1"/>
    </w:lvlOverride>
  </w:num>
  <w:num w:numId="36">
    <w:abstractNumId w:val="23"/>
  </w:num>
  <w:num w:numId="37">
    <w:abstractNumId w:val="22"/>
  </w:num>
  <w:num w:numId="38">
    <w:abstractNumId w:val="32"/>
  </w:num>
  <w:num w:numId="39">
    <w:abstractNumId w:val="3"/>
  </w:num>
  <w:num w:numId="40">
    <w:abstractNumId w:val="13"/>
  </w:num>
  <w:num w:numId="41">
    <w:abstractNumId w:val="21"/>
  </w:num>
  <w:num w:numId="42">
    <w:abstractNumId w:val="7"/>
  </w:num>
  <w:num w:numId="43">
    <w:abstractNumId w:val="25"/>
  </w:num>
  <w:num w:numId="44">
    <w:abstractNumId w:val="2"/>
  </w:num>
  <w:num w:numId="45">
    <w:abstractNumId w:val="35"/>
  </w:num>
  <w:num w:numId="46">
    <w:abstractNumId w:val="12"/>
  </w:num>
  <w:num w:numId="47">
    <w:abstractNumId w:val="11"/>
  </w:num>
  <w:num w:numId="48">
    <w:abstractNumId w:val="6"/>
    <w:lvlOverride w:ilvl="0">
      <w:startOverride w:val="1"/>
    </w:lvlOverride>
  </w:num>
  <w:num w:numId="49">
    <w:abstractNumId w:val="28"/>
  </w:num>
  <w:num w:numId="5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0261"/>
    <w:rsid w:val="00002332"/>
    <w:rsid w:val="00003CD1"/>
    <w:rsid w:val="00003D3A"/>
    <w:rsid w:val="000064E3"/>
    <w:rsid w:val="00010007"/>
    <w:rsid w:val="000118A5"/>
    <w:rsid w:val="00012052"/>
    <w:rsid w:val="00013BDE"/>
    <w:rsid w:val="00014905"/>
    <w:rsid w:val="00015AB0"/>
    <w:rsid w:val="00016AFF"/>
    <w:rsid w:val="000170CE"/>
    <w:rsid w:val="000206AC"/>
    <w:rsid w:val="0002443F"/>
    <w:rsid w:val="00025FB6"/>
    <w:rsid w:val="00027B88"/>
    <w:rsid w:val="00030928"/>
    <w:rsid w:val="00031534"/>
    <w:rsid w:val="000316A7"/>
    <w:rsid w:val="00032557"/>
    <w:rsid w:val="00034116"/>
    <w:rsid w:val="0003486B"/>
    <w:rsid w:val="0003557B"/>
    <w:rsid w:val="0003588F"/>
    <w:rsid w:val="00035C39"/>
    <w:rsid w:val="00035DC7"/>
    <w:rsid w:val="0003665A"/>
    <w:rsid w:val="00036F18"/>
    <w:rsid w:val="00037975"/>
    <w:rsid w:val="00041939"/>
    <w:rsid w:val="000422AD"/>
    <w:rsid w:val="000448F5"/>
    <w:rsid w:val="00046E90"/>
    <w:rsid w:val="00051826"/>
    <w:rsid w:val="00062FC5"/>
    <w:rsid w:val="00064321"/>
    <w:rsid w:val="00066DCA"/>
    <w:rsid w:val="00071279"/>
    <w:rsid w:val="000733A1"/>
    <w:rsid w:val="00075520"/>
    <w:rsid w:val="000755C4"/>
    <w:rsid w:val="00077806"/>
    <w:rsid w:val="00080BEA"/>
    <w:rsid w:val="00081087"/>
    <w:rsid w:val="000818E7"/>
    <w:rsid w:val="0008209E"/>
    <w:rsid w:val="00082F84"/>
    <w:rsid w:val="000875E9"/>
    <w:rsid w:val="00092BB0"/>
    <w:rsid w:val="00092DD4"/>
    <w:rsid w:val="00097E78"/>
    <w:rsid w:val="000A02BF"/>
    <w:rsid w:val="000A5BEC"/>
    <w:rsid w:val="000A6A32"/>
    <w:rsid w:val="000B05F7"/>
    <w:rsid w:val="000B548D"/>
    <w:rsid w:val="000B7783"/>
    <w:rsid w:val="000C16BD"/>
    <w:rsid w:val="000C1FE0"/>
    <w:rsid w:val="000C491E"/>
    <w:rsid w:val="000C4A66"/>
    <w:rsid w:val="000C4BE0"/>
    <w:rsid w:val="000D26B8"/>
    <w:rsid w:val="000D4B78"/>
    <w:rsid w:val="000D5957"/>
    <w:rsid w:val="000D6C93"/>
    <w:rsid w:val="000E1C62"/>
    <w:rsid w:val="000E48E5"/>
    <w:rsid w:val="000E586C"/>
    <w:rsid w:val="000F0720"/>
    <w:rsid w:val="000F08B6"/>
    <w:rsid w:val="000F745B"/>
    <w:rsid w:val="000F77DE"/>
    <w:rsid w:val="001008DE"/>
    <w:rsid w:val="001015EB"/>
    <w:rsid w:val="00101BAB"/>
    <w:rsid w:val="00101E75"/>
    <w:rsid w:val="00106B39"/>
    <w:rsid w:val="00106BB4"/>
    <w:rsid w:val="00110029"/>
    <w:rsid w:val="0011339B"/>
    <w:rsid w:val="001147B7"/>
    <w:rsid w:val="00114F9C"/>
    <w:rsid w:val="00115700"/>
    <w:rsid w:val="001178E3"/>
    <w:rsid w:val="001207DB"/>
    <w:rsid w:val="00123B80"/>
    <w:rsid w:val="00127A7D"/>
    <w:rsid w:val="00127B81"/>
    <w:rsid w:val="00130E45"/>
    <w:rsid w:val="00133997"/>
    <w:rsid w:val="001342D4"/>
    <w:rsid w:val="00140CA1"/>
    <w:rsid w:val="00141777"/>
    <w:rsid w:val="00151B68"/>
    <w:rsid w:val="0015292A"/>
    <w:rsid w:val="0015471D"/>
    <w:rsid w:val="00154DF0"/>
    <w:rsid w:val="00155C44"/>
    <w:rsid w:val="0015739C"/>
    <w:rsid w:val="00161183"/>
    <w:rsid w:val="0016446C"/>
    <w:rsid w:val="00164BB5"/>
    <w:rsid w:val="00165F22"/>
    <w:rsid w:val="0016686B"/>
    <w:rsid w:val="00167DA8"/>
    <w:rsid w:val="00171177"/>
    <w:rsid w:val="00171E96"/>
    <w:rsid w:val="001726AD"/>
    <w:rsid w:val="001736B1"/>
    <w:rsid w:val="00175979"/>
    <w:rsid w:val="00190B0C"/>
    <w:rsid w:val="0019218C"/>
    <w:rsid w:val="0019307A"/>
    <w:rsid w:val="00195410"/>
    <w:rsid w:val="00195872"/>
    <w:rsid w:val="001958FC"/>
    <w:rsid w:val="00195927"/>
    <w:rsid w:val="001A1720"/>
    <w:rsid w:val="001A412D"/>
    <w:rsid w:val="001A41A7"/>
    <w:rsid w:val="001A44C7"/>
    <w:rsid w:val="001A48EC"/>
    <w:rsid w:val="001A71FA"/>
    <w:rsid w:val="001B2C8E"/>
    <w:rsid w:val="001B3984"/>
    <w:rsid w:val="001B554D"/>
    <w:rsid w:val="001B5E99"/>
    <w:rsid w:val="001B73A7"/>
    <w:rsid w:val="001C00CB"/>
    <w:rsid w:val="001C3DE0"/>
    <w:rsid w:val="001C62F3"/>
    <w:rsid w:val="001C6336"/>
    <w:rsid w:val="001C6B23"/>
    <w:rsid w:val="001C6F09"/>
    <w:rsid w:val="001D7667"/>
    <w:rsid w:val="001E0219"/>
    <w:rsid w:val="001E05CE"/>
    <w:rsid w:val="001E1234"/>
    <w:rsid w:val="001E217D"/>
    <w:rsid w:val="001E35F1"/>
    <w:rsid w:val="001E48B7"/>
    <w:rsid w:val="001F00A6"/>
    <w:rsid w:val="001F2A0C"/>
    <w:rsid w:val="001F3EED"/>
    <w:rsid w:val="001F455A"/>
    <w:rsid w:val="001F5A02"/>
    <w:rsid w:val="001F70D9"/>
    <w:rsid w:val="002005AF"/>
    <w:rsid w:val="00201C24"/>
    <w:rsid w:val="0020374F"/>
    <w:rsid w:val="00205046"/>
    <w:rsid w:val="0020657C"/>
    <w:rsid w:val="00207A69"/>
    <w:rsid w:val="00207AB5"/>
    <w:rsid w:val="00210293"/>
    <w:rsid w:val="002103AA"/>
    <w:rsid w:val="00211F4C"/>
    <w:rsid w:val="00217AC3"/>
    <w:rsid w:val="002210A0"/>
    <w:rsid w:val="00222FF6"/>
    <w:rsid w:val="002244A9"/>
    <w:rsid w:val="0022453F"/>
    <w:rsid w:val="00225A71"/>
    <w:rsid w:val="0022699D"/>
    <w:rsid w:val="002279BD"/>
    <w:rsid w:val="00231A6E"/>
    <w:rsid w:val="0023326C"/>
    <w:rsid w:val="002353A4"/>
    <w:rsid w:val="00235FD3"/>
    <w:rsid w:val="00237A7F"/>
    <w:rsid w:val="00243062"/>
    <w:rsid w:val="00246E19"/>
    <w:rsid w:val="002517B0"/>
    <w:rsid w:val="00251E83"/>
    <w:rsid w:val="0025425D"/>
    <w:rsid w:val="00255B7B"/>
    <w:rsid w:val="0027036B"/>
    <w:rsid w:val="00271B3E"/>
    <w:rsid w:val="00272EAA"/>
    <w:rsid w:val="00272F9E"/>
    <w:rsid w:val="00273AEE"/>
    <w:rsid w:val="00273CAC"/>
    <w:rsid w:val="0027765E"/>
    <w:rsid w:val="00280532"/>
    <w:rsid w:val="002863CD"/>
    <w:rsid w:val="00286503"/>
    <w:rsid w:val="00286E15"/>
    <w:rsid w:val="002875F5"/>
    <w:rsid w:val="00287601"/>
    <w:rsid w:val="00291220"/>
    <w:rsid w:val="002914D1"/>
    <w:rsid w:val="002929D3"/>
    <w:rsid w:val="002A0595"/>
    <w:rsid w:val="002A1B75"/>
    <w:rsid w:val="002A2360"/>
    <w:rsid w:val="002A295F"/>
    <w:rsid w:val="002A4EBC"/>
    <w:rsid w:val="002A74E6"/>
    <w:rsid w:val="002B2F09"/>
    <w:rsid w:val="002B359C"/>
    <w:rsid w:val="002B3B8D"/>
    <w:rsid w:val="002B6010"/>
    <w:rsid w:val="002B60EE"/>
    <w:rsid w:val="002B642C"/>
    <w:rsid w:val="002B6484"/>
    <w:rsid w:val="002C2E6A"/>
    <w:rsid w:val="002C5099"/>
    <w:rsid w:val="002C697D"/>
    <w:rsid w:val="002C7447"/>
    <w:rsid w:val="002C7D8F"/>
    <w:rsid w:val="002D2607"/>
    <w:rsid w:val="002D2D8F"/>
    <w:rsid w:val="002D70EC"/>
    <w:rsid w:val="002D7B2F"/>
    <w:rsid w:val="002E7064"/>
    <w:rsid w:val="002E7474"/>
    <w:rsid w:val="002F1A6E"/>
    <w:rsid w:val="002F3B39"/>
    <w:rsid w:val="002F5356"/>
    <w:rsid w:val="002F6C8D"/>
    <w:rsid w:val="002F75BC"/>
    <w:rsid w:val="00300432"/>
    <w:rsid w:val="00300748"/>
    <w:rsid w:val="00301DDE"/>
    <w:rsid w:val="003020C3"/>
    <w:rsid w:val="003032F8"/>
    <w:rsid w:val="003046DA"/>
    <w:rsid w:val="003058F5"/>
    <w:rsid w:val="00305D64"/>
    <w:rsid w:val="0030689F"/>
    <w:rsid w:val="003072E6"/>
    <w:rsid w:val="00313B6A"/>
    <w:rsid w:val="00314B25"/>
    <w:rsid w:val="00314E3D"/>
    <w:rsid w:val="003154EF"/>
    <w:rsid w:val="00315BD4"/>
    <w:rsid w:val="00316901"/>
    <w:rsid w:val="003171FE"/>
    <w:rsid w:val="003223D5"/>
    <w:rsid w:val="00322EFC"/>
    <w:rsid w:val="00323627"/>
    <w:rsid w:val="00326565"/>
    <w:rsid w:val="0033210A"/>
    <w:rsid w:val="003357C7"/>
    <w:rsid w:val="00335986"/>
    <w:rsid w:val="003365A5"/>
    <w:rsid w:val="00337C73"/>
    <w:rsid w:val="003407DF"/>
    <w:rsid w:val="0034224F"/>
    <w:rsid w:val="0034245E"/>
    <w:rsid w:val="00345F19"/>
    <w:rsid w:val="00346EEE"/>
    <w:rsid w:val="003474B7"/>
    <w:rsid w:val="0034752C"/>
    <w:rsid w:val="00351255"/>
    <w:rsid w:val="0035396F"/>
    <w:rsid w:val="0035748C"/>
    <w:rsid w:val="00360613"/>
    <w:rsid w:val="003613A0"/>
    <w:rsid w:val="00361EF1"/>
    <w:rsid w:val="00361F1A"/>
    <w:rsid w:val="00362ED7"/>
    <w:rsid w:val="0036330A"/>
    <w:rsid w:val="00364177"/>
    <w:rsid w:val="00365484"/>
    <w:rsid w:val="003677A0"/>
    <w:rsid w:val="003750F4"/>
    <w:rsid w:val="003769FF"/>
    <w:rsid w:val="00382F10"/>
    <w:rsid w:val="0038357A"/>
    <w:rsid w:val="00383D6A"/>
    <w:rsid w:val="003848D6"/>
    <w:rsid w:val="003860AC"/>
    <w:rsid w:val="003877AD"/>
    <w:rsid w:val="0039032E"/>
    <w:rsid w:val="00392B23"/>
    <w:rsid w:val="003A0358"/>
    <w:rsid w:val="003A3E9A"/>
    <w:rsid w:val="003A71BB"/>
    <w:rsid w:val="003A75AB"/>
    <w:rsid w:val="003A7716"/>
    <w:rsid w:val="003B385A"/>
    <w:rsid w:val="003B5D4D"/>
    <w:rsid w:val="003B64A3"/>
    <w:rsid w:val="003B6892"/>
    <w:rsid w:val="003C0FCC"/>
    <w:rsid w:val="003C19A6"/>
    <w:rsid w:val="003C3E89"/>
    <w:rsid w:val="003D39F0"/>
    <w:rsid w:val="003D552E"/>
    <w:rsid w:val="003E074E"/>
    <w:rsid w:val="003E1E90"/>
    <w:rsid w:val="003E4755"/>
    <w:rsid w:val="003E4BA3"/>
    <w:rsid w:val="003E6371"/>
    <w:rsid w:val="003E769D"/>
    <w:rsid w:val="003F15DC"/>
    <w:rsid w:val="003F19DF"/>
    <w:rsid w:val="003F2B3E"/>
    <w:rsid w:val="00400645"/>
    <w:rsid w:val="004014E1"/>
    <w:rsid w:val="00403633"/>
    <w:rsid w:val="004053C9"/>
    <w:rsid w:val="004059E4"/>
    <w:rsid w:val="00410465"/>
    <w:rsid w:val="00410545"/>
    <w:rsid w:val="00411A3C"/>
    <w:rsid w:val="004148E9"/>
    <w:rsid w:val="0041536A"/>
    <w:rsid w:val="00420D72"/>
    <w:rsid w:val="0042246E"/>
    <w:rsid w:val="00423CF9"/>
    <w:rsid w:val="0042668A"/>
    <w:rsid w:val="00433ECC"/>
    <w:rsid w:val="00435FFD"/>
    <w:rsid w:val="0043786C"/>
    <w:rsid w:val="004406F7"/>
    <w:rsid w:val="0044080C"/>
    <w:rsid w:val="0044084C"/>
    <w:rsid w:val="00443F53"/>
    <w:rsid w:val="004466D5"/>
    <w:rsid w:val="00447083"/>
    <w:rsid w:val="0045058E"/>
    <w:rsid w:val="00451C2E"/>
    <w:rsid w:val="004536C4"/>
    <w:rsid w:val="0045370B"/>
    <w:rsid w:val="00453D19"/>
    <w:rsid w:val="0045502C"/>
    <w:rsid w:val="004559F0"/>
    <w:rsid w:val="0046092A"/>
    <w:rsid w:val="00460AE2"/>
    <w:rsid w:val="004620A1"/>
    <w:rsid w:val="004624B6"/>
    <w:rsid w:val="00462F7A"/>
    <w:rsid w:val="00466C95"/>
    <w:rsid w:val="00466CF3"/>
    <w:rsid w:val="0047248E"/>
    <w:rsid w:val="00474735"/>
    <w:rsid w:val="004753ED"/>
    <w:rsid w:val="004756FF"/>
    <w:rsid w:val="00475AC2"/>
    <w:rsid w:val="00480186"/>
    <w:rsid w:val="00481623"/>
    <w:rsid w:val="004834BF"/>
    <w:rsid w:val="004850DC"/>
    <w:rsid w:val="00485160"/>
    <w:rsid w:val="004944E8"/>
    <w:rsid w:val="004A00BB"/>
    <w:rsid w:val="004A0331"/>
    <w:rsid w:val="004A0437"/>
    <w:rsid w:val="004A2304"/>
    <w:rsid w:val="004A2C05"/>
    <w:rsid w:val="004A30B2"/>
    <w:rsid w:val="004A4B9A"/>
    <w:rsid w:val="004A602F"/>
    <w:rsid w:val="004B14CB"/>
    <w:rsid w:val="004B4764"/>
    <w:rsid w:val="004B601A"/>
    <w:rsid w:val="004C0B41"/>
    <w:rsid w:val="004C1A2D"/>
    <w:rsid w:val="004C4E46"/>
    <w:rsid w:val="004C7EF0"/>
    <w:rsid w:val="004D299C"/>
    <w:rsid w:val="004D3A18"/>
    <w:rsid w:val="004D7544"/>
    <w:rsid w:val="004E11EA"/>
    <w:rsid w:val="004E1CA2"/>
    <w:rsid w:val="004E30B2"/>
    <w:rsid w:val="004E46D7"/>
    <w:rsid w:val="004E4D85"/>
    <w:rsid w:val="004E519F"/>
    <w:rsid w:val="004E55FE"/>
    <w:rsid w:val="004E6B3B"/>
    <w:rsid w:val="004F1A75"/>
    <w:rsid w:val="004F675B"/>
    <w:rsid w:val="00500613"/>
    <w:rsid w:val="00502727"/>
    <w:rsid w:val="0050359B"/>
    <w:rsid w:val="00506D37"/>
    <w:rsid w:val="00510281"/>
    <w:rsid w:val="00516200"/>
    <w:rsid w:val="005170F9"/>
    <w:rsid w:val="005177E1"/>
    <w:rsid w:val="00517FF1"/>
    <w:rsid w:val="005206A6"/>
    <w:rsid w:val="00520DA3"/>
    <w:rsid w:val="005250DD"/>
    <w:rsid w:val="005279BF"/>
    <w:rsid w:val="0053500E"/>
    <w:rsid w:val="00536CFD"/>
    <w:rsid w:val="0053721B"/>
    <w:rsid w:val="00541500"/>
    <w:rsid w:val="00543275"/>
    <w:rsid w:val="00552C22"/>
    <w:rsid w:val="0056108B"/>
    <w:rsid w:val="0056236F"/>
    <w:rsid w:val="00562C0E"/>
    <w:rsid w:val="0056360F"/>
    <w:rsid w:val="00563BE8"/>
    <w:rsid w:val="00564A24"/>
    <w:rsid w:val="00567B9B"/>
    <w:rsid w:val="005714B8"/>
    <w:rsid w:val="00572607"/>
    <w:rsid w:val="0057608E"/>
    <w:rsid w:val="00576EBC"/>
    <w:rsid w:val="005804E3"/>
    <w:rsid w:val="005807F2"/>
    <w:rsid w:val="00581F03"/>
    <w:rsid w:val="00582855"/>
    <w:rsid w:val="005858A4"/>
    <w:rsid w:val="0058727F"/>
    <w:rsid w:val="005940DB"/>
    <w:rsid w:val="0059753A"/>
    <w:rsid w:val="00597FDF"/>
    <w:rsid w:val="005A46CD"/>
    <w:rsid w:val="005A770A"/>
    <w:rsid w:val="005B20AE"/>
    <w:rsid w:val="005B27AA"/>
    <w:rsid w:val="005B2FBC"/>
    <w:rsid w:val="005B3B3D"/>
    <w:rsid w:val="005B7005"/>
    <w:rsid w:val="005B763F"/>
    <w:rsid w:val="005C20E6"/>
    <w:rsid w:val="005C428B"/>
    <w:rsid w:val="005C451F"/>
    <w:rsid w:val="005C6EF9"/>
    <w:rsid w:val="005C7182"/>
    <w:rsid w:val="005D03A1"/>
    <w:rsid w:val="005D580E"/>
    <w:rsid w:val="005E1869"/>
    <w:rsid w:val="005E1B8E"/>
    <w:rsid w:val="005E3ED5"/>
    <w:rsid w:val="005E5445"/>
    <w:rsid w:val="005E64CE"/>
    <w:rsid w:val="005E6C44"/>
    <w:rsid w:val="005F0542"/>
    <w:rsid w:val="005F7771"/>
    <w:rsid w:val="006011B0"/>
    <w:rsid w:val="00601FE4"/>
    <w:rsid w:val="00605F2B"/>
    <w:rsid w:val="00607B09"/>
    <w:rsid w:val="006125F9"/>
    <w:rsid w:val="00614108"/>
    <w:rsid w:val="00614499"/>
    <w:rsid w:val="00616427"/>
    <w:rsid w:val="00617469"/>
    <w:rsid w:val="0062004D"/>
    <w:rsid w:val="00624A26"/>
    <w:rsid w:val="006273ED"/>
    <w:rsid w:val="006304A0"/>
    <w:rsid w:val="00633798"/>
    <w:rsid w:val="00634E29"/>
    <w:rsid w:val="00637D67"/>
    <w:rsid w:val="00641013"/>
    <w:rsid w:val="006438DA"/>
    <w:rsid w:val="00643BFA"/>
    <w:rsid w:val="00647225"/>
    <w:rsid w:val="006502FB"/>
    <w:rsid w:val="00650A53"/>
    <w:rsid w:val="006531EF"/>
    <w:rsid w:val="006561A8"/>
    <w:rsid w:val="0065679C"/>
    <w:rsid w:val="006612CB"/>
    <w:rsid w:val="00664378"/>
    <w:rsid w:val="00665130"/>
    <w:rsid w:val="00670BD4"/>
    <w:rsid w:val="00671B10"/>
    <w:rsid w:val="0067292B"/>
    <w:rsid w:val="0067293D"/>
    <w:rsid w:val="00674B66"/>
    <w:rsid w:val="00674CA3"/>
    <w:rsid w:val="0067545F"/>
    <w:rsid w:val="00676552"/>
    <w:rsid w:val="006774EE"/>
    <w:rsid w:val="00680365"/>
    <w:rsid w:val="00680F7D"/>
    <w:rsid w:val="006844F6"/>
    <w:rsid w:val="00686E66"/>
    <w:rsid w:val="00687D31"/>
    <w:rsid w:val="00695CCC"/>
    <w:rsid w:val="00695CF5"/>
    <w:rsid w:val="006972E0"/>
    <w:rsid w:val="00697B23"/>
    <w:rsid w:val="006A00C7"/>
    <w:rsid w:val="006A1262"/>
    <w:rsid w:val="006A34AD"/>
    <w:rsid w:val="006A412E"/>
    <w:rsid w:val="006A79B9"/>
    <w:rsid w:val="006B0DFD"/>
    <w:rsid w:val="006B117A"/>
    <w:rsid w:val="006B28B1"/>
    <w:rsid w:val="006B2D9C"/>
    <w:rsid w:val="006B3249"/>
    <w:rsid w:val="006B3765"/>
    <w:rsid w:val="006C083F"/>
    <w:rsid w:val="006C3A4F"/>
    <w:rsid w:val="006C3E1A"/>
    <w:rsid w:val="006C4A38"/>
    <w:rsid w:val="006D1785"/>
    <w:rsid w:val="006D3189"/>
    <w:rsid w:val="006D3DA5"/>
    <w:rsid w:val="006D5D4D"/>
    <w:rsid w:val="006D6E57"/>
    <w:rsid w:val="006D7E8F"/>
    <w:rsid w:val="006E05F7"/>
    <w:rsid w:val="006E495E"/>
    <w:rsid w:val="006E715E"/>
    <w:rsid w:val="006F22B1"/>
    <w:rsid w:val="006F2CF7"/>
    <w:rsid w:val="006F2DB5"/>
    <w:rsid w:val="006F4B23"/>
    <w:rsid w:val="006F7643"/>
    <w:rsid w:val="00702F4C"/>
    <w:rsid w:val="00703852"/>
    <w:rsid w:val="007116B0"/>
    <w:rsid w:val="00713C4D"/>
    <w:rsid w:val="0071410F"/>
    <w:rsid w:val="00714949"/>
    <w:rsid w:val="00714A36"/>
    <w:rsid w:val="00721668"/>
    <w:rsid w:val="00727AFF"/>
    <w:rsid w:val="00730E39"/>
    <w:rsid w:val="007316BF"/>
    <w:rsid w:val="00731BB0"/>
    <w:rsid w:val="00732E50"/>
    <w:rsid w:val="007331A6"/>
    <w:rsid w:val="007355B1"/>
    <w:rsid w:val="00735B07"/>
    <w:rsid w:val="00735B1B"/>
    <w:rsid w:val="0073717F"/>
    <w:rsid w:val="007406D1"/>
    <w:rsid w:val="00742AE3"/>
    <w:rsid w:val="0075061E"/>
    <w:rsid w:val="00752093"/>
    <w:rsid w:val="00752470"/>
    <w:rsid w:val="007525E4"/>
    <w:rsid w:val="00753919"/>
    <w:rsid w:val="007544F3"/>
    <w:rsid w:val="00754E38"/>
    <w:rsid w:val="00757555"/>
    <w:rsid w:val="007600EE"/>
    <w:rsid w:val="00761F5F"/>
    <w:rsid w:val="00770179"/>
    <w:rsid w:val="00771EAB"/>
    <w:rsid w:val="00777E0D"/>
    <w:rsid w:val="0078444B"/>
    <w:rsid w:val="00786EAA"/>
    <w:rsid w:val="00787511"/>
    <w:rsid w:val="00790AEE"/>
    <w:rsid w:val="007957CA"/>
    <w:rsid w:val="0079687A"/>
    <w:rsid w:val="00797BB9"/>
    <w:rsid w:val="007A18C6"/>
    <w:rsid w:val="007A27B9"/>
    <w:rsid w:val="007A2888"/>
    <w:rsid w:val="007A2FE4"/>
    <w:rsid w:val="007A49BD"/>
    <w:rsid w:val="007A5D29"/>
    <w:rsid w:val="007B0573"/>
    <w:rsid w:val="007B05A8"/>
    <w:rsid w:val="007B136D"/>
    <w:rsid w:val="007B17C0"/>
    <w:rsid w:val="007B1B75"/>
    <w:rsid w:val="007B4F72"/>
    <w:rsid w:val="007B6D52"/>
    <w:rsid w:val="007C0C6D"/>
    <w:rsid w:val="007C13C8"/>
    <w:rsid w:val="007C1ACD"/>
    <w:rsid w:val="007C2C7A"/>
    <w:rsid w:val="007D737B"/>
    <w:rsid w:val="007E0197"/>
    <w:rsid w:val="007E0DC7"/>
    <w:rsid w:val="007E10BE"/>
    <w:rsid w:val="007E1616"/>
    <w:rsid w:val="007E3347"/>
    <w:rsid w:val="007F071A"/>
    <w:rsid w:val="007F1CAE"/>
    <w:rsid w:val="007F31FF"/>
    <w:rsid w:val="007F57CF"/>
    <w:rsid w:val="007F7249"/>
    <w:rsid w:val="00801D8C"/>
    <w:rsid w:val="008037D5"/>
    <w:rsid w:val="0080618E"/>
    <w:rsid w:val="00806705"/>
    <w:rsid w:val="00806ECA"/>
    <w:rsid w:val="00807AF7"/>
    <w:rsid w:val="008115BE"/>
    <w:rsid w:val="00812CDE"/>
    <w:rsid w:val="00812DF5"/>
    <w:rsid w:val="0081480B"/>
    <w:rsid w:val="0081676B"/>
    <w:rsid w:val="008172F8"/>
    <w:rsid w:val="008210F1"/>
    <w:rsid w:val="00822956"/>
    <w:rsid w:val="00826F93"/>
    <w:rsid w:val="00830147"/>
    <w:rsid w:val="00834430"/>
    <w:rsid w:val="00834B6E"/>
    <w:rsid w:val="00834CAB"/>
    <w:rsid w:val="00835CC0"/>
    <w:rsid w:val="00835F25"/>
    <w:rsid w:val="0083796E"/>
    <w:rsid w:val="00840281"/>
    <w:rsid w:val="00841170"/>
    <w:rsid w:val="00842EE1"/>
    <w:rsid w:val="00844C2E"/>
    <w:rsid w:val="00844E52"/>
    <w:rsid w:val="0085108F"/>
    <w:rsid w:val="00853D69"/>
    <w:rsid w:val="00853F9D"/>
    <w:rsid w:val="0085458E"/>
    <w:rsid w:val="00856000"/>
    <w:rsid w:val="00860A98"/>
    <w:rsid w:val="00860FE4"/>
    <w:rsid w:val="00862BE6"/>
    <w:rsid w:val="0086349F"/>
    <w:rsid w:val="00863CB7"/>
    <w:rsid w:val="008648D1"/>
    <w:rsid w:val="00867DBE"/>
    <w:rsid w:val="00870E6D"/>
    <w:rsid w:val="00872B72"/>
    <w:rsid w:val="00874240"/>
    <w:rsid w:val="00876DE5"/>
    <w:rsid w:val="00877014"/>
    <w:rsid w:val="00880AF4"/>
    <w:rsid w:val="008838C8"/>
    <w:rsid w:val="008867DE"/>
    <w:rsid w:val="00890DBD"/>
    <w:rsid w:val="0089323C"/>
    <w:rsid w:val="00893E3C"/>
    <w:rsid w:val="00894655"/>
    <w:rsid w:val="00896BF3"/>
    <w:rsid w:val="00897270"/>
    <w:rsid w:val="008A23C9"/>
    <w:rsid w:val="008A2818"/>
    <w:rsid w:val="008A2B62"/>
    <w:rsid w:val="008A421F"/>
    <w:rsid w:val="008A4DED"/>
    <w:rsid w:val="008A6098"/>
    <w:rsid w:val="008B1A38"/>
    <w:rsid w:val="008B2A4F"/>
    <w:rsid w:val="008B3687"/>
    <w:rsid w:val="008B36A7"/>
    <w:rsid w:val="008B45AC"/>
    <w:rsid w:val="008B5C61"/>
    <w:rsid w:val="008B7AC1"/>
    <w:rsid w:val="008C016E"/>
    <w:rsid w:val="008D1104"/>
    <w:rsid w:val="008D27E0"/>
    <w:rsid w:val="008D67F8"/>
    <w:rsid w:val="008E4D05"/>
    <w:rsid w:val="008E63E5"/>
    <w:rsid w:val="008F0EB6"/>
    <w:rsid w:val="008F636C"/>
    <w:rsid w:val="008F64EC"/>
    <w:rsid w:val="00902B25"/>
    <w:rsid w:val="00903978"/>
    <w:rsid w:val="009039B7"/>
    <w:rsid w:val="00904782"/>
    <w:rsid w:val="009052FA"/>
    <w:rsid w:val="00910A3F"/>
    <w:rsid w:val="00911129"/>
    <w:rsid w:val="009124EC"/>
    <w:rsid w:val="00917707"/>
    <w:rsid w:val="009202F8"/>
    <w:rsid w:val="00921885"/>
    <w:rsid w:val="00922392"/>
    <w:rsid w:val="00925777"/>
    <w:rsid w:val="009264BE"/>
    <w:rsid w:val="009274FF"/>
    <w:rsid w:val="00930435"/>
    <w:rsid w:val="00932A69"/>
    <w:rsid w:val="009336BD"/>
    <w:rsid w:val="00933C7A"/>
    <w:rsid w:val="0093715D"/>
    <w:rsid w:val="00937289"/>
    <w:rsid w:val="00937906"/>
    <w:rsid w:val="00937D18"/>
    <w:rsid w:val="00941243"/>
    <w:rsid w:val="00943CFF"/>
    <w:rsid w:val="00944C66"/>
    <w:rsid w:val="00945506"/>
    <w:rsid w:val="009470F2"/>
    <w:rsid w:val="00950773"/>
    <w:rsid w:val="009508EA"/>
    <w:rsid w:val="00950D9D"/>
    <w:rsid w:val="009521F1"/>
    <w:rsid w:val="00952DF0"/>
    <w:rsid w:val="0095394E"/>
    <w:rsid w:val="009570A3"/>
    <w:rsid w:val="00957FD7"/>
    <w:rsid w:val="00960C48"/>
    <w:rsid w:val="00962351"/>
    <w:rsid w:val="009623A9"/>
    <w:rsid w:val="00963E52"/>
    <w:rsid w:val="009652F2"/>
    <w:rsid w:val="009668B3"/>
    <w:rsid w:val="009668F0"/>
    <w:rsid w:val="00966938"/>
    <w:rsid w:val="00966E10"/>
    <w:rsid w:val="00970AB3"/>
    <w:rsid w:val="00976743"/>
    <w:rsid w:val="00981875"/>
    <w:rsid w:val="0098581F"/>
    <w:rsid w:val="009873D9"/>
    <w:rsid w:val="00991C8B"/>
    <w:rsid w:val="0099599D"/>
    <w:rsid w:val="009A052A"/>
    <w:rsid w:val="009A1F6B"/>
    <w:rsid w:val="009A3F56"/>
    <w:rsid w:val="009A5EF2"/>
    <w:rsid w:val="009A63C1"/>
    <w:rsid w:val="009B16A0"/>
    <w:rsid w:val="009B1834"/>
    <w:rsid w:val="009B2DA6"/>
    <w:rsid w:val="009B43CF"/>
    <w:rsid w:val="009B4422"/>
    <w:rsid w:val="009B4C64"/>
    <w:rsid w:val="009C1F61"/>
    <w:rsid w:val="009C446E"/>
    <w:rsid w:val="009C78CB"/>
    <w:rsid w:val="009D4EA9"/>
    <w:rsid w:val="009E0A11"/>
    <w:rsid w:val="009E317B"/>
    <w:rsid w:val="009E35DF"/>
    <w:rsid w:val="009F0BF3"/>
    <w:rsid w:val="009F0EF4"/>
    <w:rsid w:val="009F3B2E"/>
    <w:rsid w:val="009F410D"/>
    <w:rsid w:val="009F4470"/>
    <w:rsid w:val="009F466D"/>
    <w:rsid w:val="009F63A0"/>
    <w:rsid w:val="009F7B5A"/>
    <w:rsid w:val="00A0032D"/>
    <w:rsid w:val="00A01B0C"/>
    <w:rsid w:val="00A02331"/>
    <w:rsid w:val="00A02D34"/>
    <w:rsid w:val="00A05004"/>
    <w:rsid w:val="00A05C6D"/>
    <w:rsid w:val="00A0705D"/>
    <w:rsid w:val="00A07F34"/>
    <w:rsid w:val="00A12E1B"/>
    <w:rsid w:val="00A13DC7"/>
    <w:rsid w:val="00A212B4"/>
    <w:rsid w:val="00A23B80"/>
    <w:rsid w:val="00A256DB"/>
    <w:rsid w:val="00A2684E"/>
    <w:rsid w:val="00A27156"/>
    <w:rsid w:val="00A2732E"/>
    <w:rsid w:val="00A30DBB"/>
    <w:rsid w:val="00A32093"/>
    <w:rsid w:val="00A339C8"/>
    <w:rsid w:val="00A34A68"/>
    <w:rsid w:val="00A34B90"/>
    <w:rsid w:val="00A3582F"/>
    <w:rsid w:val="00A4556E"/>
    <w:rsid w:val="00A45C9D"/>
    <w:rsid w:val="00A51F25"/>
    <w:rsid w:val="00A530F8"/>
    <w:rsid w:val="00A565B5"/>
    <w:rsid w:val="00A57539"/>
    <w:rsid w:val="00A60A21"/>
    <w:rsid w:val="00A628CB"/>
    <w:rsid w:val="00A64573"/>
    <w:rsid w:val="00A67B3A"/>
    <w:rsid w:val="00A67E69"/>
    <w:rsid w:val="00A7277D"/>
    <w:rsid w:val="00A759A5"/>
    <w:rsid w:val="00A760B9"/>
    <w:rsid w:val="00A811D5"/>
    <w:rsid w:val="00A8297B"/>
    <w:rsid w:val="00A834FE"/>
    <w:rsid w:val="00A83AE0"/>
    <w:rsid w:val="00A8412C"/>
    <w:rsid w:val="00A85482"/>
    <w:rsid w:val="00A8601A"/>
    <w:rsid w:val="00A86D91"/>
    <w:rsid w:val="00A90EE8"/>
    <w:rsid w:val="00A93B69"/>
    <w:rsid w:val="00A948B8"/>
    <w:rsid w:val="00A95897"/>
    <w:rsid w:val="00A97C50"/>
    <w:rsid w:val="00AA02BE"/>
    <w:rsid w:val="00AA10B9"/>
    <w:rsid w:val="00AA28EF"/>
    <w:rsid w:val="00AA7ED7"/>
    <w:rsid w:val="00AB45AD"/>
    <w:rsid w:val="00AB4DF6"/>
    <w:rsid w:val="00AB5C3D"/>
    <w:rsid w:val="00AB5EA6"/>
    <w:rsid w:val="00AC07AF"/>
    <w:rsid w:val="00AC13A9"/>
    <w:rsid w:val="00AC2E50"/>
    <w:rsid w:val="00AC36BF"/>
    <w:rsid w:val="00AC378C"/>
    <w:rsid w:val="00AC3BF9"/>
    <w:rsid w:val="00AD001A"/>
    <w:rsid w:val="00AD547D"/>
    <w:rsid w:val="00AE0585"/>
    <w:rsid w:val="00AE0AE1"/>
    <w:rsid w:val="00AE15A3"/>
    <w:rsid w:val="00AE1EF1"/>
    <w:rsid w:val="00AE334C"/>
    <w:rsid w:val="00AF0F10"/>
    <w:rsid w:val="00AF11B7"/>
    <w:rsid w:val="00AF3558"/>
    <w:rsid w:val="00AF3977"/>
    <w:rsid w:val="00AF568A"/>
    <w:rsid w:val="00AF70F7"/>
    <w:rsid w:val="00AF75E9"/>
    <w:rsid w:val="00B009B3"/>
    <w:rsid w:val="00B02EB8"/>
    <w:rsid w:val="00B11EC0"/>
    <w:rsid w:val="00B12376"/>
    <w:rsid w:val="00B14197"/>
    <w:rsid w:val="00B14FED"/>
    <w:rsid w:val="00B22E21"/>
    <w:rsid w:val="00B24529"/>
    <w:rsid w:val="00B2593B"/>
    <w:rsid w:val="00B316C3"/>
    <w:rsid w:val="00B34E26"/>
    <w:rsid w:val="00B41D2D"/>
    <w:rsid w:val="00B4403E"/>
    <w:rsid w:val="00B50DA4"/>
    <w:rsid w:val="00B55011"/>
    <w:rsid w:val="00B620EF"/>
    <w:rsid w:val="00B632B1"/>
    <w:rsid w:val="00B66DDC"/>
    <w:rsid w:val="00B70838"/>
    <w:rsid w:val="00B70B62"/>
    <w:rsid w:val="00B80BFA"/>
    <w:rsid w:val="00B85AB9"/>
    <w:rsid w:val="00B863D0"/>
    <w:rsid w:val="00B92DDF"/>
    <w:rsid w:val="00B94847"/>
    <w:rsid w:val="00B94F74"/>
    <w:rsid w:val="00B9587A"/>
    <w:rsid w:val="00B96F76"/>
    <w:rsid w:val="00B9758F"/>
    <w:rsid w:val="00B97B91"/>
    <w:rsid w:val="00BA0B6B"/>
    <w:rsid w:val="00BA19AD"/>
    <w:rsid w:val="00BA2846"/>
    <w:rsid w:val="00BA3600"/>
    <w:rsid w:val="00BA64C7"/>
    <w:rsid w:val="00BB1E46"/>
    <w:rsid w:val="00BB237D"/>
    <w:rsid w:val="00BB36C8"/>
    <w:rsid w:val="00BB3B87"/>
    <w:rsid w:val="00BB726D"/>
    <w:rsid w:val="00BB75EF"/>
    <w:rsid w:val="00BC1B9D"/>
    <w:rsid w:val="00BC3629"/>
    <w:rsid w:val="00BC660C"/>
    <w:rsid w:val="00BC7AD2"/>
    <w:rsid w:val="00BD1B3A"/>
    <w:rsid w:val="00BD5DFB"/>
    <w:rsid w:val="00BD7599"/>
    <w:rsid w:val="00BE10F7"/>
    <w:rsid w:val="00BE2353"/>
    <w:rsid w:val="00BE3F93"/>
    <w:rsid w:val="00BE5999"/>
    <w:rsid w:val="00BE6B22"/>
    <w:rsid w:val="00BE773D"/>
    <w:rsid w:val="00BF110E"/>
    <w:rsid w:val="00BF11A4"/>
    <w:rsid w:val="00BF20D2"/>
    <w:rsid w:val="00BF4722"/>
    <w:rsid w:val="00C00526"/>
    <w:rsid w:val="00C04D48"/>
    <w:rsid w:val="00C06594"/>
    <w:rsid w:val="00C138E9"/>
    <w:rsid w:val="00C141C1"/>
    <w:rsid w:val="00C170C5"/>
    <w:rsid w:val="00C17DCE"/>
    <w:rsid w:val="00C2103D"/>
    <w:rsid w:val="00C24D15"/>
    <w:rsid w:val="00C26A72"/>
    <w:rsid w:val="00C33613"/>
    <w:rsid w:val="00C35833"/>
    <w:rsid w:val="00C36B0F"/>
    <w:rsid w:val="00C42826"/>
    <w:rsid w:val="00C43DDC"/>
    <w:rsid w:val="00C43FB5"/>
    <w:rsid w:val="00C45A55"/>
    <w:rsid w:val="00C507F7"/>
    <w:rsid w:val="00C511EA"/>
    <w:rsid w:val="00C52BE9"/>
    <w:rsid w:val="00C54A14"/>
    <w:rsid w:val="00C55378"/>
    <w:rsid w:val="00C57FB7"/>
    <w:rsid w:val="00C60AC9"/>
    <w:rsid w:val="00C60DE3"/>
    <w:rsid w:val="00C668F9"/>
    <w:rsid w:val="00C7117D"/>
    <w:rsid w:val="00C76FA4"/>
    <w:rsid w:val="00C8449B"/>
    <w:rsid w:val="00C844F8"/>
    <w:rsid w:val="00C90C62"/>
    <w:rsid w:val="00C90F1B"/>
    <w:rsid w:val="00C929EA"/>
    <w:rsid w:val="00C935FF"/>
    <w:rsid w:val="00C94769"/>
    <w:rsid w:val="00C963C1"/>
    <w:rsid w:val="00CA0A15"/>
    <w:rsid w:val="00CA2687"/>
    <w:rsid w:val="00CA3328"/>
    <w:rsid w:val="00CA65F1"/>
    <w:rsid w:val="00CA72D7"/>
    <w:rsid w:val="00CB4737"/>
    <w:rsid w:val="00CB6613"/>
    <w:rsid w:val="00CB76D4"/>
    <w:rsid w:val="00CC0FCA"/>
    <w:rsid w:val="00CC1192"/>
    <w:rsid w:val="00CC11DD"/>
    <w:rsid w:val="00CC370F"/>
    <w:rsid w:val="00CC43BA"/>
    <w:rsid w:val="00CC56D8"/>
    <w:rsid w:val="00CC5D42"/>
    <w:rsid w:val="00CD1CD5"/>
    <w:rsid w:val="00CD50B4"/>
    <w:rsid w:val="00CE1FD5"/>
    <w:rsid w:val="00CE217D"/>
    <w:rsid w:val="00CE40A2"/>
    <w:rsid w:val="00CE4E63"/>
    <w:rsid w:val="00CE605B"/>
    <w:rsid w:val="00CE6FF2"/>
    <w:rsid w:val="00CE7DCB"/>
    <w:rsid w:val="00CF1734"/>
    <w:rsid w:val="00CF1C2C"/>
    <w:rsid w:val="00CF1DE6"/>
    <w:rsid w:val="00CF1E4B"/>
    <w:rsid w:val="00CF517A"/>
    <w:rsid w:val="00D005CE"/>
    <w:rsid w:val="00D01E7F"/>
    <w:rsid w:val="00D111E3"/>
    <w:rsid w:val="00D12321"/>
    <w:rsid w:val="00D1306F"/>
    <w:rsid w:val="00D130AD"/>
    <w:rsid w:val="00D15663"/>
    <w:rsid w:val="00D16258"/>
    <w:rsid w:val="00D21A33"/>
    <w:rsid w:val="00D21F47"/>
    <w:rsid w:val="00D236BE"/>
    <w:rsid w:val="00D25950"/>
    <w:rsid w:val="00D26774"/>
    <w:rsid w:val="00D301B9"/>
    <w:rsid w:val="00D30754"/>
    <w:rsid w:val="00D315DA"/>
    <w:rsid w:val="00D326C6"/>
    <w:rsid w:val="00D32D78"/>
    <w:rsid w:val="00D4041B"/>
    <w:rsid w:val="00D4122C"/>
    <w:rsid w:val="00D41D86"/>
    <w:rsid w:val="00D433DC"/>
    <w:rsid w:val="00D43A5B"/>
    <w:rsid w:val="00D51450"/>
    <w:rsid w:val="00D518FC"/>
    <w:rsid w:val="00D5289D"/>
    <w:rsid w:val="00D552D4"/>
    <w:rsid w:val="00D63C52"/>
    <w:rsid w:val="00D64884"/>
    <w:rsid w:val="00D7054F"/>
    <w:rsid w:val="00D716C3"/>
    <w:rsid w:val="00D717EE"/>
    <w:rsid w:val="00D723BE"/>
    <w:rsid w:val="00D726DD"/>
    <w:rsid w:val="00D743AC"/>
    <w:rsid w:val="00D7581F"/>
    <w:rsid w:val="00D761DA"/>
    <w:rsid w:val="00D7711F"/>
    <w:rsid w:val="00D80731"/>
    <w:rsid w:val="00D84A28"/>
    <w:rsid w:val="00D86E0A"/>
    <w:rsid w:val="00D87F2B"/>
    <w:rsid w:val="00D90B99"/>
    <w:rsid w:val="00D91F06"/>
    <w:rsid w:val="00D94174"/>
    <w:rsid w:val="00D97365"/>
    <w:rsid w:val="00DA2862"/>
    <w:rsid w:val="00DA3871"/>
    <w:rsid w:val="00DA4918"/>
    <w:rsid w:val="00DA58D7"/>
    <w:rsid w:val="00DA68B2"/>
    <w:rsid w:val="00DA6D10"/>
    <w:rsid w:val="00DA6EE0"/>
    <w:rsid w:val="00DB3AF7"/>
    <w:rsid w:val="00DB409E"/>
    <w:rsid w:val="00DB44AD"/>
    <w:rsid w:val="00DB53A0"/>
    <w:rsid w:val="00DB6DAA"/>
    <w:rsid w:val="00DC1E1E"/>
    <w:rsid w:val="00DC1E32"/>
    <w:rsid w:val="00DC33A0"/>
    <w:rsid w:val="00DC6B8C"/>
    <w:rsid w:val="00DD34F2"/>
    <w:rsid w:val="00DD4523"/>
    <w:rsid w:val="00DD75D4"/>
    <w:rsid w:val="00DE1935"/>
    <w:rsid w:val="00DE2A90"/>
    <w:rsid w:val="00DE3267"/>
    <w:rsid w:val="00DE3859"/>
    <w:rsid w:val="00DE5AE0"/>
    <w:rsid w:val="00DE6D30"/>
    <w:rsid w:val="00DE7394"/>
    <w:rsid w:val="00DF780B"/>
    <w:rsid w:val="00E0050D"/>
    <w:rsid w:val="00E054FF"/>
    <w:rsid w:val="00E07C36"/>
    <w:rsid w:val="00E07F8B"/>
    <w:rsid w:val="00E1012A"/>
    <w:rsid w:val="00E10D55"/>
    <w:rsid w:val="00E15F5B"/>
    <w:rsid w:val="00E16EB9"/>
    <w:rsid w:val="00E2050B"/>
    <w:rsid w:val="00E2562B"/>
    <w:rsid w:val="00E26545"/>
    <w:rsid w:val="00E303C6"/>
    <w:rsid w:val="00E30F82"/>
    <w:rsid w:val="00E34778"/>
    <w:rsid w:val="00E36326"/>
    <w:rsid w:val="00E36495"/>
    <w:rsid w:val="00E43FDB"/>
    <w:rsid w:val="00E46224"/>
    <w:rsid w:val="00E541BE"/>
    <w:rsid w:val="00E56017"/>
    <w:rsid w:val="00E57415"/>
    <w:rsid w:val="00E57E7D"/>
    <w:rsid w:val="00E606F9"/>
    <w:rsid w:val="00E64C69"/>
    <w:rsid w:val="00E64EBA"/>
    <w:rsid w:val="00E67A3B"/>
    <w:rsid w:val="00E67E67"/>
    <w:rsid w:val="00E716D2"/>
    <w:rsid w:val="00E71F8E"/>
    <w:rsid w:val="00E726FA"/>
    <w:rsid w:val="00E72F11"/>
    <w:rsid w:val="00E75C07"/>
    <w:rsid w:val="00E812BA"/>
    <w:rsid w:val="00E86ACE"/>
    <w:rsid w:val="00E9274E"/>
    <w:rsid w:val="00E9353C"/>
    <w:rsid w:val="00E957C3"/>
    <w:rsid w:val="00E9698F"/>
    <w:rsid w:val="00E96FE4"/>
    <w:rsid w:val="00EA09E1"/>
    <w:rsid w:val="00EA35BB"/>
    <w:rsid w:val="00EA37CD"/>
    <w:rsid w:val="00EA4B6A"/>
    <w:rsid w:val="00EA4EE2"/>
    <w:rsid w:val="00EA7DFA"/>
    <w:rsid w:val="00EB050E"/>
    <w:rsid w:val="00EB4C38"/>
    <w:rsid w:val="00EB736B"/>
    <w:rsid w:val="00EC0854"/>
    <w:rsid w:val="00ED017D"/>
    <w:rsid w:val="00ED0989"/>
    <w:rsid w:val="00ED1E7C"/>
    <w:rsid w:val="00ED7175"/>
    <w:rsid w:val="00EE02B4"/>
    <w:rsid w:val="00EE1E30"/>
    <w:rsid w:val="00EE2276"/>
    <w:rsid w:val="00EE54E8"/>
    <w:rsid w:val="00EF0FAE"/>
    <w:rsid w:val="00EF124B"/>
    <w:rsid w:val="00EF2B2F"/>
    <w:rsid w:val="00EF408D"/>
    <w:rsid w:val="00EF56FC"/>
    <w:rsid w:val="00EF5CAD"/>
    <w:rsid w:val="00F01AAB"/>
    <w:rsid w:val="00F0256B"/>
    <w:rsid w:val="00F04709"/>
    <w:rsid w:val="00F06776"/>
    <w:rsid w:val="00F06998"/>
    <w:rsid w:val="00F075E7"/>
    <w:rsid w:val="00F10E0F"/>
    <w:rsid w:val="00F1115D"/>
    <w:rsid w:val="00F12029"/>
    <w:rsid w:val="00F12749"/>
    <w:rsid w:val="00F12D2D"/>
    <w:rsid w:val="00F13C0D"/>
    <w:rsid w:val="00F174BE"/>
    <w:rsid w:val="00F20635"/>
    <w:rsid w:val="00F20A24"/>
    <w:rsid w:val="00F23E1B"/>
    <w:rsid w:val="00F26D4D"/>
    <w:rsid w:val="00F2729C"/>
    <w:rsid w:val="00F34459"/>
    <w:rsid w:val="00F35167"/>
    <w:rsid w:val="00F35490"/>
    <w:rsid w:val="00F35FE8"/>
    <w:rsid w:val="00F40D04"/>
    <w:rsid w:val="00F40D1D"/>
    <w:rsid w:val="00F41BF3"/>
    <w:rsid w:val="00F44BB8"/>
    <w:rsid w:val="00F4531D"/>
    <w:rsid w:val="00F45399"/>
    <w:rsid w:val="00F45493"/>
    <w:rsid w:val="00F5261D"/>
    <w:rsid w:val="00F55002"/>
    <w:rsid w:val="00F551EF"/>
    <w:rsid w:val="00F62194"/>
    <w:rsid w:val="00F62B7B"/>
    <w:rsid w:val="00F630B0"/>
    <w:rsid w:val="00F63AF6"/>
    <w:rsid w:val="00F63D36"/>
    <w:rsid w:val="00F64B08"/>
    <w:rsid w:val="00F654FB"/>
    <w:rsid w:val="00F7003C"/>
    <w:rsid w:val="00F70F27"/>
    <w:rsid w:val="00F7380C"/>
    <w:rsid w:val="00F768D4"/>
    <w:rsid w:val="00F775D4"/>
    <w:rsid w:val="00F82467"/>
    <w:rsid w:val="00F86411"/>
    <w:rsid w:val="00F86BC0"/>
    <w:rsid w:val="00F86DA0"/>
    <w:rsid w:val="00F87CA1"/>
    <w:rsid w:val="00F91C20"/>
    <w:rsid w:val="00F92BAC"/>
    <w:rsid w:val="00F95DDD"/>
    <w:rsid w:val="00F967C3"/>
    <w:rsid w:val="00FA075E"/>
    <w:rsid w:val="00FA1F14"/>
    <w:rsid w:val="00FA2E2E"/>
    <w:rsid w:val="00FA3F60"/>
    <w:rsid w:val="00FB0689"/>
    <w:rsid w:val="00FB0FE8"/>
    <w:rsid w:val="00FB1A20"/>
    <w:rsid w:val="00FB256D"/>
    <w:rsid w:val="00FB2BF7"/>
    <w:rsid w:val="00FB4248"/>
    <w:rsid w:val="00FC24C9"/>
    <w:rsid w:val="00FC4056"/>
    <w:rsid w:val="00FC56EC"/>
    <w:rsid w:val="00FC66AE"/>
    <w:rsid w:val="00FD06F3"/>
    <w:rsid w:val="00FD5119"/>
    <w:rsid w:val="00FD6324"/>
    <w:rsid w:val="00FD69C6"/>
    <w:rsid w:val="00FE4A5E"/>
    <w:rsid w:val="00FE5F2D"/>
    <w:rsid w:val="00FF080E"/>
    <w:rsid w:val="00FF1013"/>
    <w:rsid w:val="00FF3920"/>
    <w:rsid w:val="00FF5554"/>
    <w:rsid w:val="00FF59C4"/>
    <w:rsid w:val="00FF65D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1A1E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tabs>
        <w:tab w:val="num" w:pos="360"/>
      </w:tabs>
      <w:spacing w:after="60"/>
      <w:ind w:left="0" w:firstLine="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500613"/>
    <w:pPr>
      <w:spacing w:before="120" w:after="120"/>
    </w:pPr>
    <w:rPr>
      <w:rFonts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500613"/>
    <w:rPr>
      <w:rFonts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79B9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481623"/>
  </w:style>
  <w:style w:type="character" w:customStyle="1" w:styleId="pl-k">
    <w:name w:val="pl-k"/>
    <w:basedOn w:val="DefaultParagraphFont"/>
    <w:rsid w:val="00481623"/>
  </w:style>
  <w:style w:type="character" w:customStyle="1" w:styleId="pl-s1">
    <w:name w:val="pl-s1"/>
    <w:basedOn w:val="DefaultParagraphFont"/>
    <w:rsid w:val="00481623"/>
  </w:style>
  <w:style w:type="character" w:customStyle="1" w:styleId="pl-c1">
    <w:name w:val="pl-c1"/>
    <w:basedOn w:val="DefaultParagraphFont"/>
    <w:rsid w:val="00481623"/>
  </w:style>
  <w:style w:type="character" w:customStyle="1" w:styleId="pl-smi">
    <w:name w:val="pl-smi"/>
    <w:basedOn w:val="DefaultParagraphFont"/>
    <w:rsid w:val="00481623"/>
  </w:style>
  <w:style w:type="character" w:customStyle="1" w:styleId="pl-kos">
    <w:name w:val="pl-kos"/>
    <w:basedOn w:val="DefaultParagraphFont"/>
    <w:rsid w:val="00481623"/>
  </w:style>
  <w:style w:type="character" w:customStyle="1" w:styleId="pl-en">
    <w:name w:val="pl-en"/>
    <w:basedOn w:val="DefaultParagraphFont"/>
    <w:rsid w:val="00481623"/>
  </w:style>
  <w:style w:type="character" w:customStyle="1" w:styleId="pl-s">
    <w:name w:val="pl-s"/>
    <w:basedOn w:val="DefaultParagraphFont"/>
    <w:rsid w:val="0048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4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2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3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0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58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34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80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62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0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054931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17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79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76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01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842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9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4315670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92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08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580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26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0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78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2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14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27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3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39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24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64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29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7A92F-35A1-3A49-BC39-E20B9D75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1252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1907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979</cp:revision>
  <cp:lastPrinted>2010-11-26T02:45:00Z</cp:lastPrinted>
  <dcterms:created xsi:type="dcterms:W3CDTF">2019-06-26T16:09:00Z</dcterms:created>
  <dcterms:modified xsi:type="dcterms:W3CDTF">2020-07-14T09:34:00Z</dcterms:modified>
  <cp:category>Template</cp:category>
  <cp:contentStatus>20/11/2012</cp:contentStatus>
</cp:coreProperties>
</file>